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FE7F3" w14:textId="6A5CB655" w:rsidR="00A10484" w:rsidRDefault="004D34C0">
      <w:pPr>
        <w:pStyle w:val="Title"/>
      </w:pPr>
      <w:r w:rsidRPr="004D34C0">
        <w:t xml:space="preserve">Ohjelmointiharjoitus </w:t>
      </w:r>
      <w:r w:rsidR="005B30D4">
        <w:t>8</w:t>
      </w:r>
    </w:p>
    <w:p w14:paraId="36C20588" w14:textId="15DB0D7C" w:rsidR="00855982" w:rsidRPr="004D34C0" w:rsidRDefault="00AA3F6E" w:rsidP="00855982">
      <w:pPr>
        <w:pStyle w:val="Heading1"/>
        <w:rPr>
          <w:color w:val="FF0000"/>
        </w:rPr>
      </w:pPr>
      <w:r>
        <w:rPr>
          <w:color w:val="FF0000"/>
        </w:rPr>
        <w:t>1.</w:t>
      </w:r>
      <w:r w:rsidRPr="00AA3F6E">
        <w:rPr>
          <w:color w:val="FF0000"/>
        </w:rPr>
        <w:t>Luo tekstitiedosto, johon talletat etunimesi sekä kokonaisluvun 3 samalle riville välilyönnillä toisistaan erotettuina. Laadi ohjelma, joka lukee tarvittavat tiedot tiedostosta ja tulostaa näytölle seuraavasti</w:t>
      </w:r>
    </w:p>
    <w:p w14:paraId="340FB6A7" w14:textId="540F889B" w:rsidR="00855982" w:rsidRDefault="00855982" w:rsidP="004D34C0"/>
    <w:p w14:paraId="30C3EC55" w14:textId="5100399E" w:rsidR="00AA3F6E" w:rsidRDefault="00AA3F6E" w:rsidP="004D34C0">
      <w:r w:rsidRPr="00AA3F6E">
        <w:rPr>
          <w:noProof/>
        </w:rPr>
        <w:drawing>
          <wp:inline distT="0" distB="0" distL="0" distR="0" wp14:anchorId="10AF5019" wp14:editId="4054A3ED">
            <wp:extent cx="20047789" cy="10458313"/>
            <wp:effectExtent l="0" t="0" r="0" b="635"/>
            <wp:docPr id="12344494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51023" cy="104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F2C6" w14:textId="1F90F64C" w:rsidR="004D34C0" w:rsidRPr="004D34C0" w:rsidRDefault="00AA3F6E" w:rsidP="004D34C0">
      <w:pPr>
        <w:pStyle w:val="Heading1"/>
        <w:rPr>
          <w:color w:val="FF0000"/>
        </w:rPr>
      </w:pPr>
      <w:r>
        <w:rPr>
          <w:color w:val="FF0000"/>
        </w:rPr>
        <w:t>2.</w:t>
      </w:r>
      <w:r w:rsidRPr="00AA3F6E">
        <w:rPr>
          <w:color w:val="FF0000"/>
        </w:rPr>
        <w:t>Kuten edellä, mutta nyt tulostus ohjataan tiedostoon ja kokonaisluku on 5.</w:t>
      </w:r>
    </w:p>
    <w:p w14:paraId="6716DF0D" w14:textId="72F8970B" w:rsidR="004D34C0" w:rsidRDefault="004D34C0" w:rsidP="004D34C0"/>
    <w:p w14:paraId="616F9EB8" w14:textId="2014B9B8" w:rsidR="00AA3F6E" w:rsidRDefault="00AA3F6E" w:rsidP="004D34C0">
      <w:r w:rsidRPr="00AA3F6E">
        <w:rPr>
          <w:noProof/>
        </w:rPr>
        <w:drawing>
          <wp:inline distT="0" distB="0" distL="0" distR="0" wp14:anchorId="56257D44" wp14:editId="7924BA2E">
            <wp:extent cx="20117435" cy="10972165"/>
            <wp:effectExtent l="0" t="0" r="0" b="635"/>
            <wp:docPr id="517755086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55086" name="Kuva 1" descr="Kuva, joka sisältää kohteen teksti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1097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C0AF" w14:textId="215DE5E4" w:rsidR="004D34C0" w:rsidRPr="004D34C0" w:rsidRDefault="00AA3F6E" w:rsidP="004D34C0">
      <w:pPr>
        <w:pStyle w:val="Heading1"/>
        <w:rPr>
          <w:color w:val="FF0000"/>
        </w:rPr>
      </w:pPr>
      <w:r w:rsidRPr="00AA3F6E">
        <w:rPr>
          <w:color w:val="FF0000"/>
        </w:rPr>
        <w:t>3. Kuten edellä, mutta pyydä merkkijono sekä kokonaisluku käyttäjältä</w:t>
      </w:r>
    </w:p>
    <w:p w14:paraId="638823E4" w14:textId="45C7810C" w:rsidR="004D34C0" w:rsidRDefault="004D34C0" w:rsidP="004D34C0"/>
    <w:p w14:paraId="67A30EAB" w14:textId="7B970566" w:rsidR="00E64809" w:rsidRPr="00855982" w:rsidRDefault="00E64809" w:rsidP="004D34C0">
      <w:r w:rsidRPr="00E64809">
        <w:rPr>
          <w:noProof/>
        </w:rPr>
        <w:drawing>
          <wp:inline distT="0" distB="0" distL="0" distR="0" wp14:anchorId="6BB71A7B" wp14:editId="5E62DCFB">
            <wp:extent cx="20117435" cy="11422380"/>
            <wp:effectExtent l="0" t="0" r="0" b="7620"/>
            <wp:docPr id="56402857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2857" name="Kuva 1" descr="Kuva, joka sisältää kohteen teksti&#10;&#10;Kuvaus luotu automaattisesti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1142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809" w:rsidRPr="00855982" w:rsidSect="00855982">
      <w:footerReference w:type="defaul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A6DBB" w14:textId="77777777" w:rsidR="00786B61" w:rsidRDefault="00786B61" w:rsidP="00855982">
      <w:pPr>
        <w:spacing w:after="0" w:line="240" w:lineRule="auto"/>
      </w:pPr>
      <w:r>
        <w:separator/>
      </w:r>
    </w:p>
  </w:endnote>
  <w:endnote w:type="continuationSeparator" w:id="0">
    <w:p w14:paraId="53F0C7D6" w14:textId="77777777" w:rsidR="00786B61" w:rsidRDefault="00786B61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3385A6" w14:textId="77777777" w:rsidR="00855982" w:rsidRDefault="00855982">
        <w:pPr>
          <w:pStyle w:val="Footer"/>
        </w:pPr>
        <w:r>
          <w:rPr>
            <w:lang w:bidi="fi-FI"/>
          </w:rPr>
          <w:fldChar w:fldCharType="begin"/>
        </w:r>
        <w:r>
          <w:rPr>
            <w:lang w:bidi="fi-FI"/>
          </w:rPr>
          <w:instrText xml:space="preserve"> PAGE   \* MERGEFORMAT </w:instrText>
        </w:r>
        <w:r>
          <w:rPr>
            <w:lang w:bidi="fi-FI"/>
          </w:rPr>
          <w:fldChar w:fldCharType="separate"/>
        </w:r>
        <w:r w:rsidR="00071960">
          <w:rPr>
            <w:noProof/>
            <w:lang w:bidi="fi-FI"/>
          </w:rPr>
          <w:t>0</w:t>
        </w:r>
        <w:r>
          <w:rPr>
            <w:noProof/>
            <w:lang w:bidi="fi-FI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685B3" w14:textId="77777777" w:rsidR="00786B61" w:rsidRDefault="00786B61" w:rsidP="00855982">
      <w:pPr>
        <w:spacing w:after="0" w:line="240" w:lineRule="auto"/>
      </w:pPr>
      <w:r>
        <w:separator/>
      </w:r>
    </w:p>
  </w:footnote>
  <w:footnote w:type="continuationSeparator" w:id="0">
    <w:p w14:paraId="7606F70A" w14:textId="77777777" w:rsidR="00786B61" w:rsidRDefault="00786B61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1328992">
    <w:abstractNumId w:val="14"/>
  </w:num>
  <w:num w:numId="2" w16cid:durableId="15588561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95069358">
    <w:abstractNumId w:val="14"/>
  </w:num>
  <w:num w:numId="4" w16cid:durableId="1200706429">
    <w:abstractNumId w:val="14"/>
  </w:num>
  <w:num w:numId="5" w16cid:durableId="1317342583">
    <w:abstractNumId w:val="14"/>
  </w:num>
  <w:num w:numId="6" w16cid:durableId="164588838">
    <w:abstractNumId w:val="14"/>
  </w:num>
  <w:num w:numId="7" w16cid:durableId="513496605">
    <w:abstractNumId w:val="14"/>
  </w:num>
  <w:num w:numId="8" w16cid:durableId="1780028806">
    <w:abstractNumId w:val="14"/>
  </w:num>
  <w:num w:numId="9" w16cid:durableId="743526899">
    <w:abstractNumId w:val="14"/>
  </w:num>
  <w:num w:numId="10" w16cid:durableId="917712885">
    <w:abstractNumId w:val="14"/>
  </w:num>
  <w:num w:numId="11" w16cid:durableId="1176730790">
    <w:abstractNumId w:val="14"/>
  </w:num>
  <w:num w:numId="12" w16cid:durableId="1828671383">
    <w:abstractNumId w:val="14"/>
  </w:num>
  <w:num w:numId="13" w16cid:durableId="372463531">
    <w:abstractNumId w:val="10"/>
  </w:num>
  <w:num w:numId="14" w16cid:durableId="247231646">
    <w:abstractNumId w:val="17"/>
  </w:num>
  <w:num w:numId="15" w16cid:durableId="1361321744">
    <w:abstractNumId w:val="11"/>
  </w:num>
  <w:num w:numId="16" w16cid:durableId="1797289718">
    <w:abstractNumId w:val="12"/>
  </w:num>
  <w:num w:numId="17" w16cid:durableId="1528786566">
    <w:abstractNumId w:val="9"/>
  </w:num>
  <w:num w:numId="18" w16cid:durableId="152185662">
    <w:abstractNumId w:val="7"/>
  </w:num>
  <w:num w:numId="19" w16cid:durableId="581062845">
    <w:abstractNumId w:val="6"/>
  </w:num>
  <w:num w:numId="20" w16cid:durableId="1971983073">
    <w:abstractNumId w:val="5"/>
  </w:num>
  <w:num w:numId="21" w16cid:durableId="308830579">
    <w:abstractNumId w:val="4"/>
  </w:num>
  <w:num w:numId="22" w16cid:durableId="729114319">
    <w:abstractNumId w:val="8"/>
  </w:num>
  <w:num w:numId="23" w16cid:durableId="1524587405">
    <w:abstractNumId w:val="3"/>
  </w:num>
  <w:num w:numId="24" w16cid:durableId="2088377918">
    <w:abstractNumId w:val="2"/>
  </w:num>
  <w:num w:numId="25" w16cid:durableId="1068917440">
    <w:abstractNumId w:val="1"/>
  </w:num>
  <w:num w:numId="26" w16cid:durableId="891617934">
    <w:abstractNumId w:val="0"/>
  </w:num>
  <w:num w:numId="27" w16cid:durableId="719864663">
    <w:abstractNumId w:val="13"/>
  </w:num>
  <w:num w:numId="28" w16cid:durableId="1747533969">
    <w:abstractNumId w:val="15"/>
  </w:num>
  <w:num w:numId="29" w16cid:durableId="82354275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C0"/>
    <w:rsid w:val="00071960"/>
    <w:rsid w:val="001D4362"/>
    <w:rsid w:val="00274133"/>
    <w:rsid w:val="004D34C0"/>
    <w:rsid w:val="005B30D4"/>
    <w:rsid w:val="007833A7"/>
    <w:rsid w:val="00786B61"/>
    <w:rsid w:val="007A1CE8"/>
    <w:rsid w:val="00855982"/>
    <w:rsid w:val="00A10484"/>
    <w:rsid w:val="00AA3F6E"/>
    <w:rsid w:val="00DC7D23"/>
    <w:rsid w:val="00DE0CBD"/>
    <w:rsid w:val="00E64809"/>
    <w:rsid w:val="00E77097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7C684D"/>
  <w15:chartTrackingRefBased/>
  <w15:docId w15:val="{47C3327B-9ADF-4587-A3E5-FFAE5144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uni\AppData\Roaming\Microsoft\Templates\Raporttimalli%20(tyhj&#228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Raporttimalli (tyhjä).dotx</Template>
  <TotalTime>14</TotalTime>
  <Pages>1</Pages>
  <Words>42</Words>
  <Characters>349</Characters>
  <Application>Microsoft Office Word</Application>
  <DocSecurity>0</DocSecurity>
  <Lines>2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jouni kiviperä</dc:creator>
  <cp:lastModifiedBy>Kiviperä Jouni</cp:lastModifiedBy>
  <cp:revision>4</cp:revision>
  <dcterms:created xsi:type="dcterms:W3CDTF">2023-04-09T16:00:00Z</dcterms:created>
  <dcterms:modified xsi:type="dcterms:W3CDTF">2023-04-19T16:11:00Z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