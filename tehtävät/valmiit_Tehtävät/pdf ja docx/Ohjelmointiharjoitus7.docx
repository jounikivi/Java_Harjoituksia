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00E78" w14:textId="19BF15FD" w:rsidR="00A10484" w:rsidRDefault="009C7DF0">
      <w:pPr>
        <w:pStyle w:val="Title"/>
      </w:pPr>
      <w:r w:rsidRPr="009C7DF0">
        <w:t xml:space="preserve">Ohjelmointiharjoitus </w:t>
      </w:r>
      <w:r w:rsidR="00030E50">
        <w:t>8</w:t>
      </w:r>
    </w:p>
    <w:p w14:paraId="4BC80296" w14:textId="52BB4F65" w:rsidR="00855982" w:rsidRPr="009C7DF0" w:rsidRDefault="009C7DF0" w:rsidP="009C7DF0">
      <w:pPr>
        <w:pStyle w:val="Heading1"/>
        <w:rPr>
          <w:color w:val="FF0000"/>
        </w:rPr>
      </w:pPr>
      <w:r w:rsidRPr="009C7DF0">
        <w:rPr>
          <w:color w:val="FF0000"/>
        </w:rPr>
        <w:t>1.Tee ohjelma, joka kysyy käyttäjältä lukuja, kunnes hän syöttää luvun -1. Ohjelma tulostaa näytölle syötettyjen lukujen summan.</w:t>
      </w:r>
      <w:r w:rsidR="00444FDC" w:rsidRPr="00444FDC">
        <w:t xml:space="preserve"> </w:t>
      </w:r>
    </w:p>
    <w:p w14:paraId="3C9D5B6C" w14:textId="74A0A3A4" w:rsidR="00855982" w:rsidRDefault="00855982" w:rsidP="009C7DF0"/>
    <w:p w14:paraId="1C621B39" w14:textId="77777777" w:rsidR="009C7DF0" w:rsidRDefault="009C7DF0" w:rsidP="00855982"/>
    <w:p w14:paraId="53B7EBE9" w14:textId="08199275" w:rsidR="009C7DF0" w:rsidRPr="009C7DF0" w:rsidRDefault="00BF0A02" w:rsidP="009C7DF0">
      <w:pPr>
        <w:pStyle w:val="Heading1"/>
        <w:rPr>
          <w:color w:val="FF0000"/>
        </w:rPr>
      </w:pPr>
      <w:r>
        <w:rPr>
          <w:color w:val="FF0000"/>
        </w:rPr>
        <w:t>2</w:t>
      </w:r>
      <w:r w:rsidRPr="00BF0A02">
        <w:rPr>
          <w:color w:val="FF0000"/>
        </w:rPr>
        <w:t>.Muokkaa ohjelmaa siten, että käyttäjältä kysytäänkin lukuja, kunnes hän kirjoittaa kaksi kertaa saman luvun peräkkäin.</w:t>
      </w:r>
    </w:p>
    <w:p w14:paraId="487BC0D2" w14:textId="76E1B047" w:rsidR="009C7DF0" w:rsidRPr="00855982" w:rsidRDefault="009C7DF0" w:rsidP="00BF0A02"/>
    <w:p w14:paraId="761DA86C" w14:textId="24315E87" w:rsidR="009C7DF0" w:rsidRDefault="009C7DF0" w:rsidP="00855982"/>
    <w:p w14:paraId="11E60094" w14:textId="02CC7DCD" w:rsidR="009C7DF0" w:rsidRPr="009C7DF0" w:rsidRDefault="00BF0A02" w:rsidP="009C7DF0">
      <w:pPr>
        <w:pStyle w:val="Heading1"/>
        <w:rPr>
          <w:color w:val="FF0000"/>
        </w:rPr>
      </w:pPr>
      <w:r w:rsidRPr="00BF0A02">
        <w:rPr>
          <w:color w:val="FF0000"/>
        </w:rPr>
        <w:t xml:space="preserve">3.Tee ohjelma, joka tulostaa lukusarjan 2, 4, 8, 16, 32, ... a) 15 ensimmäistä arvoa b) arvot, jotka ovat pienempiä kuin 10000. Kohdat kannattaa ratkaista eri toistolauseilla.4.Tee ohjelma, joka </w:t>
      </w:r>
      <w:proofErr w:type="spellStart"/>
      <w:r w:rsidRPr="00BF0A02">
        <w:rPr>
          <w:color w:val="FF0000"/>
        </w:rPr>
        <w:t>tulostaakaikki</w:t>
      </w:r>
      <w:proofErr w:type="spellEnd"/>
      <w:r w:rsidRPr="00BF0A02">
        <w:rPr>
          <w:color w:val="FF0000"/>
        </w:rPr>
        <w:t xml:space="preserve"> positiiviset neljällä jaolliset luvut, jotka ovat pienempiä kuin 1000.</w:t>
      </w:r>
    </w:p>
    <w:p w14:paraId="65A08768" w14:textId="4B3484C9" w:rsidR="00E95466" w:rsidRDefault="00E95466" w:rsidP="00E95466"/>
    <w:p w14:paraId="7F85DB07" w14:textId="5B83AD69" w:rsidR="009C7DF0" w:rsidRPr="00855982" w:rsidRDefault="00E95466" w:rsidP="00E95466">
      <w:r>
        <w:br w:type="textWrapping" w:clear="all"/>
      </w:r>
    </w:p>
    <w:p w14:paraId="1AF96707" w14:textId="5559EC48" w:rsidR="009C7DF0" w:rsidRPr="009C7DF0" w:rsidRDefault="00E95466" w:rsidP="009C7DF0">
      <w:pPr>
        <w:pStyle w:val="Heading1"/>
        <w:rPr>
          <w:color w:val="FF0000"/>
        </w:rPr>
      </w:pPr>
      <w:r w:rsidRPr="00E95466">
        <w:rPr>
          <w:color w:val="FF0000"/>
        </w:rPr>
        <w:t>4.Tee ohjelma, joka tulostaa</w:t>
      </w:r>
      <w:r>
        <w:rPr>
          <w:color w:val="FF0000"/>
        </w:rPr>
        <w:t xml:space="preserve"> </w:t>
      </w:r>
      <w:r w:rsidRPr="00E95466">
        <w:rPr>
          <w:color w:val="FF0000"/>
        </w:rPr>
        <w:t>kaikki positiiviset neljällä jaolliset luvut, jotka ovat pienempiä kuin 1000.</w:t>
      </w:r>
    </w:p>
    <w:p w14:paraId="4F903823" w14:textId="38D6E990" w:rsidR="009C7DF0" w:rsidRPr="00855982" w:rsidRDefault="009C7DF0" w:rsidP="00E95466"/>
    <w:p w14:paraId="5EF742A8" w14:textId="3EB809BC" w:rsidR="009C7DF0" w:rsidRDefault="009C7DF0" w:rsidP="00855982"/>
    <w:p w14:paraId="4FF0E05A" w14:textId="58365844" w:rsidR="009C7DF0" w:rsidRPr="009C7DF0" w:rsidRDefault="00E95466" w:rsidP="009C7DF0">
      <w:pPr>
        <w:pStyle w:val="Heading1"/>
        <w:rPr>
          <w:color w:val="FF0000"/>
        </w:rPr>
      </w:pPr>
      <w:r w:rsidRPr="00E95466">
        <w:rPr>
          <w:color w:val="FF0000"/>
        </w:rPr>
        <w:t xml:space="preserve">5.Tee ohjelma, joka pyytää käyttäjältä lukualueen </w:t>
      </w:r>
      <w:proofErr w:type="spellStart"/>
      <w:r w:rsidRPr="00E95466">
        <w:rPr>
          <w:color w:val="FF0000"/>
        </w:rPr>
        <w:t>ala-ja</w:t>
      </w:r>
      <w:proofErr w:type="spellEnd"/>
      <w:r w:rsidRPr="00E95466">
        <w:rPr>
          <w:color w:val="FF0000"/>
        </w:rPr>
        <w:t xml:space="preserve"> ylärajan. Lukualue on siis [</w:t>
      </w:r>
      <w:proofErr w:type="spellStart"/>
      <w:proofErr w:type="gramStart"/>
      <w:r w:rsidRPr="00E95466">
        <w:rPr>
          <w:color w:val="FF0000"/>
        </w:rPr>
        <w:t>alaraja..</w:t>
      </w:r>
      <w:proofErr w:type="gramEnd"/>
      <w:r w:rsidRPr="00E95466">
        <w:rPr>
          <w:color w:val="FF0000"/>
        </w:rPr>
        <w:t>yläraja</w:t>
      </w:r>
      <w:proofErr w:type="spellEnd"/>
      <w:r w:rsidRPr="00E95466">
        <w:rPr>
          <w:color w:val="FF0000"/>
        </w:rPr>
        <w:t>]. Pyydä käyttäjältä vielä yksi luku. Mikäli luku ei ollut rajojen sisällä, pyydä luku uudestaan. Mikäli tämä luku lähempänä alarajaa kuin ylärajaa, pyydä käyttäjältä kolme negatiivista lukua ja laske niiden summa. Muutoin ei tehdä mitään.</w:t>
      </w:r>
    </w:p>
    <w:p w14:paraId="30E69287" w14:textId="27CB0B49" w:rsidR="009C7DF0" w:rsidRPr="00855982" w:rsidRDefault="009C7DF0" w:rsidP="009A1561"/>
    <w:p w14:paraId="355A4D03" w14:textId="69105A17" w:rsidR="009C7DF0" w:rsidRDefault="009C7DF0" w:rsidP="00855982"/>
    <w:p w14:paraId="5A0BB264" w14:textId="59C3B45B" w:rsidR="009C7DF0" w:rsidRPr="009C7DF0" w:rsidRDefault="00C83E31" w:rsidP="009C7DF0">
      <w:pPr>
        <w:pStyle w:val="Heading1"/>
        <w:rPr>
          <w:color w:val="FF0000"/>
        </w:rPr>
      </w:pPr>
      <w:r w:rsidRPr="00C83E31">
        <w:rPr>
          <w:color w:val="FF0000"/>
        </w:rPr>
        <w:t xml:space="preserve">6.Tee ohjelma, joka arpoo satunnaisluvun väliltä 1-100. Ohjelman käyttäjän pitää arvata </w:t>
      </w:r>
      <w:proofErr w:type="spellStart"/>
      <w:r w:rsidRPr="00C83E31">
        <w:rPr>
          <w:color w:val="FF0000"/>
        </w:rPr>
        <w:t>luku.Ohjelma</w:t>
      </w:r>
      <w:proofErr w:type="spellEnd"/>
      <w:r w:rsidRPr="00C83E31">
        <w:rPr>
          <w:color w:val="FF0000"/>
        </w:rPr>
        <w:t xml:space="preserve"> antaa vihjeitä, onko arvattu luku liian suuri tai pieni.</w:t>
      </w:r>
    </w:p>
    <w:p w14:paraId="26BD072E" w14:textId="337CBE6C" w:rsidR="009C7DF0" w:rsidRPr="00855982" w:rsidRDefault="009C7DF0" w:rsidP="00852171"/>
    <w:p w14:paraId="42915508" w14:textId="35B54CC6" w:rsidR="009C7DF0" w:rsidRPr="009C7DF0" w:rsidRDefault="00852171" w:rsidP="009C7DF0">
      <w:pPr>
        <w:pStyle w:val="Heading1"/>
        <w:rPr>
          <w:color w:val="FF0000"/>
        </w:rPr>
      </w:pPr>
      <w:r w:rsidRPr="00852171">
        <w:rPr>
          <w:color w:val="FF0000"/>
        </w:rPr>
        <w:t>7.Lisää edelliseen ohjelmaan kysely, haluaako käyttäjä arvata toisen luvun esimerkiksi: ”Valitse toiminto 1) arvaa uusi luku 2) lopeta. Tee myös toiminto, joka tulostaa jokaisen arvuuttelukierroksen päätteeksi käyttäjältä menneiden arvausten lukumäärän ja siihen mennessä parhaan ja huonoimman tuloksen.</w:t>
      </w:r>
    </w:p>
    <w:p w14:paraId="4B70A33C" w14:textId="53A1F2F9" w:rsidR="009C7DF0" w:rsidRDefault="009C7DF0" w:rsidP="00855982"/>
    <w:p w14:paraId="49E956BA" w14:textId="6E97193A" w:rsidR="009C7DF0" w:rsidRPr="009C7DF0" w:rsidRDefault="001416F3" w:rsidP="009C7DF0">
      <w:pPr>
        <w:pStyle w:val="Heading1"/>
        <w:rPr>
          <w:color w:val="FF0000"/>
        </w:rPr>
      </w:pPr>
      <w:r w:rsidRPr="001416F3">
        <w:rPr>
          <w:color w:val="FF0000"/>
        </w:rPr>
        <w:t xml:space="preserve">8.Tee ohjelma, joka arpoo satunnaislukuja väliltä 1-100 kunnes arvottu luku on välillä </w:t>
      </w:r>
      <w:proofErr w:type="gramStart"/>
      <w:r w:rsidRPr="001416F3">
        <w:rPr>
          <w:color w:val="FF0000"/>
        </w:rPr>
        <w:t>1..</w:t>
      </w:r>
      <w:proofErr w:type="gramEnd"/>
      <w:r w:rsidRPr="001416F3">
        <w:rPr>
          <w:color w:val="FF0000"/>
        </w:rPr>
        <w:t xml:space="preserve">9. Ohjelman tulee tulostaa lukujen </w:t>
      </w:r>
      <w:proofErr w:type="spellStart"/>
      <w:r w:rsidRPr="001416F3">
        <w:rPr>
          <w:color w:val="FF0000"/>
        </w:rPr>
        <w:t>määrä,niiden</w:t>
      </w:r>
      <w:proofErr w:type="spellEnd"/>
      <w:r w:rsidRPr="001416F3">
        <w:rPr>
          <w:color w:val="FF0000"/>
        </w:rPr>
        <w:t xml:space="preserve"> summa sekä keskiarvo. Viimeistä lukua ei lasketa näihin mukaan. Mikäli viimeinen luku oli parillinen, ohjelman tulee tulostaa myös parillisten lukujen määrä. Vastaavasti mikäli viimeinen luku oli pariton, ohjelman tulee tulostaa myös parittomien lukujen määrä</w:t>
      </w:r>
    </w:p>
    <w:p w14:paraId="07423AD7" w14:textId="06F32E13" w:rsidR="009C7DF0" w:rsidRPr="00855982" w:rsidRDefault="009C7DF0" w:rsidP="001416F3"/>
    <w:p w14:paraId="329A1459" w14:textId="7B6E8BC9" w:rsidR="009C7DF0" w:rsidRDefault="009C7DF0" w:rsidP="00855982"/>
    <w:p w14:paraId="2A55CFE3" w14:textId="51F12353" w:rsidR="009C7DF0" w:rsidRPr="009C7DF0" w:rsidRDefault="001416F3" w:rsidP="009C7DF0">
      <w:pPr>
        <w:pStyle w:val="Heading1"/>
        <w:rPr>
          <w:color w:val="FF0000"/>
        </w:rPr>
      </w:pPr>
      <w:r w:rsidRPr="001416F3">
        <w:rPr>
          <w:color w:val="FF0000"/>
        </w:rPr>
        <w:t>9.Tee ohjelma, joka tulostaa näytölle 10*10 kertotaulun.</w:t>
      </w:r>
    </w:p>
    <w:p w14:paraId="054DE690" w14:textId="3A3B4CCB" w:rsidR="009C7DF0" w:rsidRPr="00855982" w:rsidRDefault="009C7DF0" w:rsidP="001416F3"/>
    <w:p w14:paraId="5AF58ABD" w14:textId="74CB8321" w:rsidR="009C7DF0" w:rsidRDefault="009C7DF0" w:rsidP="00855982"/>
    <w:p w14:paraId="44B82A0C" w14:textId="4046133D" w:rsidR="009C7DF0" w:rsidRPr="009C7DF0" w:rsidRDefault="001416F3" w:rsidP="009C7DF0">
      <w:pPr>
        <w:pStyle w:val="Heading1"/>
        <w:rPr>
          <w:color w:val="FF0000"/>
        </w:rPr>
      </w:pPr>
      <w:r w:rsidRPr="001416F3">
        <w:rPr>
          <w:color w:val="FF0000"/>
        </w:rPr>
        <w:t xml:space="preserve">10.Tee ohjelma, joka laskee </w:t>
      </w:r>
      <w:proofErr w:type="spellStart"/>
      <w:r w:rsidRPr="001416F3">
        <w:rPr>
          <w:color w:val="FF0000"/>
        </w:rPr>
        <w:t>Fibonaccin</w:t>
      </w:r>
      <w:proofErr w:type="spellEnd"/>
      <w:r w:rsidRPr="001416F3">
        <w:rPr>
          <w:color w:val="FF0000"/>
        </w:rPr>
        <w:t xml:space="preserve"> luvun F(n). </w:t>
      </w:r>
      <w:proofErr w:type="spellStart"/>
      <w:r w:rsidRPr="001416F3">
        <w:rPr>
          <w:color w:val="FF0000"/>
        </w:rPr>
        <w:t>Fibonaccin</w:t>
      </w:r>
      <w:proofErr w:type="spellEnd"/>
      <w:r w:rsidRPr="001416F3">
        <w:rPr>
          <w:color w:val="FF0000"/>
        </w:rPr>
        <w:t xml:space="preserve"> luku lasketaan siten, että alun luvut ovat nolla ja yksi. Tämän jälkeen seuraavat luvut saadaan laskemalla kaksi edellistä </w:t>
      </w:r>
      <w:proofErr w:type="spellStart"/>
      <w:r w:rsidRPr="001416F3">
        <w:rPr>
          <w:color w:val="FF0000"/>
        </w:rPr>
        <w:t>lukuayhteen</w:t>
      </w:r>
      <w:proofErr w:type="spellEnd"/>
      <w:r w:rsidRPr="001416F3">
        <w:rPr>
          <w:color w:val="FF0000"/>
        </w:rPr>
        <w:t xml:space="preserve">: </w:t>
      </w:r>
      <w:proofErr w:type="gramStart"/>
      <w:r w:rsidRPr="001416F3">
        <w:rPr>
          <w:color w:val="FF0000"/>
        </w:rPr>
        <w:t>F(</w:t>
      </w:r>
      <w:proofErr w:type="gramEnd"/>
      <w:r w:rsidRPr="001416F3">
        <w:rPr>
          <w:color w:val="FF0000"/>
        </w:rPr>
        <w:t>0) = 0, F(1) = 1, F(n) = F(n-2) + F(n-1).</w:t>
      </w:r>
    </w:p>
    <w:p w14:paraId="0D2B8C10" w14:textId="0FFDE2F0" w:rsidR="009C7DF0" w:rsidRPr="00855982" w:rsidRDefault="009C7DF0" w:rsidP="00444FDC"/>
    <w:p w14:paraId="3E728E96" w14:textId="6634D9DB" w:rsidR="009C7DF0" w:rsidRDefault="009C7DF0" w:rsidP="00855982"/>
    <w:p w14:paraId="519C87FD" w14:textId="5B5CDF27" w:rsidR="009C7DF0" w:rsidRPr="00855982" w:rsidRDefault="009C7DF0" w:rsidP="009C7DF0"/>
    <w:p w14:paraId="1496A21E" w14:textId="77777777" w:rsidR="009C7DF0" w:rsidRPr="00855982" w:rsidRDefault="009C7DF0" w:rsidP="00855982"/>
    <w:sectPr w:rsidR="009C7DF0" w:rsidRPr="00855982" w:rsidSect="009A1561">
      <w:footerReference w:type="default" r:id="rId10"/>
      <w:pgSz w:w="11907" w:h="16839" w:code="9"/>
      <w:pgMar w:top="1417" w:right="1134" w:bottom="1417" w:left="1134"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8C206" w14:textId="77777777" w:rsidR="00B8300E" w:rsidRDefault="00B8300E" w:rsidP="00855982">
      <w:pPr>
        <w:spacing w:after="0" w:line="240" w:lineRule="auto"/>
      </w:pPr>
      <w:r>
        <w:separator/>
      </w:r>
    </w:p>
  </w:endnote>
  <w:endnote w:type="continuationSeparator" w:id="0">
    <w:p w14:paraId="24B0ADD6" w14:textId="77777777" w:rsidR="00B8300E" w:rsidRDefault="00B8300E"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6C9FEDBC" w14:textId="77777777" w:rsidR="00855982" w:rsidRDefault="00855982">
        <w:pPr>
          <w:pStyle w:val="Footer"/>
        </w:pPr>
        <w:r>
          <w:rPr>
            <w:lang w:bidi="fi-FI"/>
          </w:rPr>
          <w:fldChar w:fldCharType="begin"/>
        </w:r>
        <w:r>
          <w:rPr>
            <w:lang w:bidi="fi-FI"/>
          </w:rPr>
          <w:instrText xml:space="preserve"> PAGE   \* MERGEFORMAT </w:instrText>
        </w:r>
        <w:r>
          <w:rPr>
            <w:lang w:bidi="fi-FI"/>
          </w:rPr>
          <w:fldChar w:fldCharType="separate"/>
        </w:r>
        <w:r w:rsidR="00071960">
          <w:rPr>
            <w:noProof/>
            <w:lang w:bidi="fi-FI"/>
          </w:rPr>
          <w:t>0</w:t>
        </w:r>
        <w:r>
          <w:rPr>
            <w:noProof/>
            <w:lang w:bidi="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A7C81" w14:textId="77777777" w:rsidR="00B8300E" w:rsidRDefault="00B8300E" w:rsidP="00855982">
      <w:pPr>
        <w:spacing w:after="0" w:line="240" w:lineRule="auto"/>
      </w:pPr>
      <w:r>
        <w:separator/>
      </w:r>
    </w:p>
  </w:footnote>
  <w:footnote w:type="continuationSeparator" w:id="0">
    <w:p w14:paraId="05A2989B" w14:textId="77777777" w:rsidR="00B8300E" w:rsidRDefault="00B8300E"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CA126EA"/>
    <w:multiLevelType w:val="hybridMultilevel"/>
    <w:tmpl w:val="A608EE2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608703598">
    <w:abstractNumId w:val="14"/>
  </w:num>
  <w:num w:numId="2" w16cid:durableId="117507366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29885603">
    <w:abstractNumId w:val="14"/>
  </w:num>
  <w:num w:numId="4" w16cid:durableId="968900705">
    <w:abstractNumId w:val="14"/>
  </w:num>
  <w:num w:numId="5" w16cid:durableId="148641451">
    <w:abstractNumId w:val="14"/>
  </w:num>
  <w:num w:numId="6" w16cid:durableId="1058672027">
    <w:abstractNumId w:val="14"/>
  </w:num>
  <w:num w:numId="7" w16cid:durableId="1464350739">
    <w:abstractNumId w:val="14"/>
  </w:num>
  <w:num w:numId="8" w16cid:durableId="1774666858">
    <w:abstractNumId w:val="14"/>
  </w:num>
  <w:num w:numId="9" w16cid:durableId="24600443">
    <w:abstractNumId w:val="14"/>
  </w:num>
  <w:num w:numId="10" w16cid:durableId="74714543">
    <w:abstractNumId w:val="14"/>
  </w:num>
  <w:num w:numId="11" w16cid:durableId="624316448">
    <w:abstractNumId w:val="14"/>
  </w:num>
  <w:num w:numId="12" w16cid:durableId="1540390797">
    <w:abstractNumId w:val="14"/>
  </w:num>
  <w:num w:numId="13" w16cid:durableId="928124638">
    <w:abstractNumId w:val="10"/>
  </w:num>
  <w:num w:numId="14" w16cid:durableId="748234488">
    <w:abstractNumId w:val="17"/>
  </w:num>
  <w:num w:numId="15" w16cid:durableId="1546602195">
    <w:abstractNumId w:val="11"/>
  </w:num>
  <w:num w:numId="16" w16cid:durableId="1569417338">
    <w:abstractNumId w:val="12"/>
  </w:num>
  <w:num w:numId="17" w16cid:durableId="1336028536">
    <w:abstractNumId w:val="9"/>
  </w:num>
  <w:num w:numId="18" w16cid:durableId="215244559">
    <w:abstractNumId w:val="7"/>
  </w:num>
  <w:num w:numId="19" w16cid:durableId="914707800">
    <w:abstractNumId w:val="6"/>
  </w:num>
  <w:num w:numId="20" w16cid:durableId="122191505">
    <w:abstractNumId w:val="5"/>
  </w:num>
  <w:num w:numId="21" w16cid:durableId="422411533">
    <w:abstractNumId w:val="4"/>
  </w:num>
  <w:num w:numId="22" w16cid:durableId="678897939">
    <w:abstractNumId w:val="8"/>
  </w:num>
  <w:num w:numId="23" w16cid:durableId="1541548296">
    <w:abstractNumId w:val="3"/>
  </w:num>
  <w:num w:numId="24" w16cid:durableId="2022199345">
    <w:abstractNumId w:val="2"/>
  </w:num>
  <w:num w:numId="25" w16cid:durableId="1950158846">
    <w:abstractNumId w:val="1"/>
  </w:num>
  <w:num w:numId="26" w16cid:durableId="874544391">
    <w:abstractNumId w:val="0"/>
  </w:num>
  <w:num w:numId="27" w16cid:durableId="1041399628">
    <w:abstractNumId w:val="13"/>
  </w:num>
  <w:num w:numId="28" w16cid:durableId="1268345526">
    <w:abstractNumId w:val="15"/>
  </w:num>
  <w:num w:numId="29" w16cid:durableId="203371987">
    <w:abstractNumId w:val="16"/>
  </w:num>
  <w:num w:numId="30" w16cid:durableId="196038136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DF0"/>
    <w:rsid w:val="00030E50"/>
    <w:rsid w:val="00071960"/>
    <w:rsid w:val="001416F3"/>
    <w:rsid w:val="001D4362"/>
    <w:rsid w:val="00444FDC"/>
    <w:rsid w:val="00742526"/>
    <w:rsid w:val="007833A7"/>
    <w:rsid w:val="00852171"/>
    <w:rsid w:val="00855982"/>
    <w:rsid w:val="009A1561"/>
    <w:rsid w:val="009C7DF0"/>
    <w:rsid w:val="00A10484"/>
    <w:rsid w:val="00B8300E"/>
    <w:rsid w:val="00BF0A02"/>
    <w:rsid w:val="00C83E31"/>
    <w:rsid w:val="00E77097"/>
    <w:rsid w:val="00E95466"/>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13CE7"/>
  <w15:chartTrackingRefBased/>
  <w15:docId w15:val="{27837355-2528-405E-92F5-1D76259AF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697032">
      <w:bodyDiv w:val="1"/>
      <w:marLeft w:val="0"/>
      <w:marRight w:val="0"/>
      <w:marTop w:val="0"/>
      <w:marBottom w:val="0"/>
      <w:divBdr>
        <w:top w:val="none" w:sz="0" w:space="0" w:color="auto"/>
        <w:left w:val="none" w:sz="0" w:space="0" w:color="auto"/>
        <w:bottom w:val="none" w:sz="0" w:space="0" w:color="auto"/>
        <w:right w:val="none" w:sz="0" w:space="0" w:color="auto"/>
      </w:divBdr>
      <w:divsChild>
        <w:div w:id="313679859">
          <w:marLeft w:val="0"/>
          <w:marRight w:val="0"/>
          <w:marTop w:val="15"/>
          <w:marBottom w:val="0"/>
          <w:divBdr>
            <w:top w:val="single" w:sz="48" w:space="0" w:color="auto"/>
            <w:left w:val="single" w:sz="48" w:space="0" w:color="auto"/>
            <w:bottom w:val="single" w:sz="48" w:space="0" w:color="auto"/>
            <w:right w:val="single" w:sz="48" w:space="0" w:color="auto"/>
          </w:divBdr>
          <w:divsChild>
            <w:div w:id="120837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6593">
      <w:bodyDiv w:val="1"/>
      <w:marLeft w:val="0"/>
      <w:marRight w:val="0"/>
      <w:marTop w:val="0"/>
      <w:marBottom w:val="0"/>
      <w:divBdr>
        <w:top w:val="none" w:sz="0" w:space="0" w:color="auto"/>
        <w:left w:val="none" w:sz="0" w:space="0" w:color="auto"/>
        <w:bottom w:val="none" w:sz="0" w:space="0" w:color="auto"/>
        <w:right w:val="none" w:sz="0" w:space="0" w:color="auto"/>
      </w:divBdr>
      <w:divsChild>
        <w:div w:id="1453939366">
          <w:marLeft w:val="0"/>
          <w:marRight w:val="0"/>
          <w:marTop w:val="15"/>
          <w:marBottom w:val="0"/>
          <w:divBdr>
            <w:top w:val="single" w:sz="48" w:space="0" w:color="auto"/>
            <w:left w:val="single" w:sz="48" w:space="0" w:color="auto"/>
            <w:bottom w:val="single" w:sz="48" w:space="0" w:color="auto"/>
            <w:right w:val="single" w:sz="48" w:space="0" w:color="auto"/>
          </w:divBdr>
          <w:divsChild>
            <w:div w:id="40437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18475">
      <w:bodyDiv w:val="1"/>
      <w:marLeft w:val="0"/>
      <w:marRight w:val="0"/>
      <w:marTop w:val="0"/>
      <w:marBottom w:val="0"/>
      <w:divBdr>
        <w:top w:val="none" w:sz="0" w:space="0" w:color="auto"/>
        <w:left w:val="none" w:sz="0" w:space="0" w:color="auto"/>
        <w:bottom w:val="none" w:sz="0" w:space="0" w:color="auto"/>
        <w:right w:val="none" w:sz="0" w:space="0" w:color="auto"/>
      </w:divBdr>
      <w:divsChild>
        <w:div w:id="1682852078">
          <w:marLeft w:val="0"/>
          <w:marRight w:val="0"/>
          <w:marTop w:val="15"/>
          <w:marBottom w:val="0"/>
          <w:divBdr>
            <w:top w:val="single" w:sz="48" w:space="0" w:color="auto"/>
            <w:left w:val="single" w:sz="48" w:space="0" w:color="auto"/>
            <w:bottom w:val="single" w:sz="48" w:space="0" w:color="auto"/>
            <w:right w:val="single" w:sz="48" w:space="0" w:color="auto"/>
          </w:divBdr>
          <w:divsChild>
            <w:div w:id="85434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uni\AppData\Roaming\Microsoft\Templates\Raporttimalli%20(tyhj&#228;).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Raporttimalli (tyhjä).dotx</Template>
  <TotalTime>1</TotalTime>
  <Pages>1</Pages>
  <Words>239</Words>
  <Characters>1944</Characters>
  <Application>Microsoft Office Word</Application>
  <DocSecurity>0</DocSecurity>
  <Lines>16</Lines>
  <Paragraphs>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jouni kiviperä</dc:creator>
  <cp:lastModifiedBy>Kiviperä Jouni</cp:lastModifiedBy>
  <cp:revision>2</cp:revision>
  <cp:lastPrinted>2023-04-06T07:36:00Z</cp:lastPrinted>
  <dcterms:created xsi:type="dcterms:W3CDTF">2023-04-19T16:06:00Z</dcterms:created>
  <dcterms:modified xsi:type="dcterms:W3CDTF">2023-04-19T16:06:00Z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