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41E" w14:textId="7CBEECF2" w:rsidR="00A10484" w:rsidRDefault="008140DE" w:rsidP="003F4B7C">
      <w:pPr>
        <w:pStyle w:val="Otsikko"/>
      </w:pPr>
      <w:r w:rsidRPr="008140DE">
        <w:t>Ohjelmointiharjoitus 6</w:t>
      </w:r>
    </w:p>
    <w:p w14:paraId="02E45283" w14:textId="34D7C630" w:rsidR="00855982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1.Avaa oheisista linkeistä jälkimmäinen. Mitä tarkoittaa Exception?</w:t>
      </w:r>
    </w:p>
    <w:p w14:paraId="1F46C705" w14:textId="4CBAEBF9" w:rsidR="008140DE" w:rsidRPr="009D70E7" w:rsidRDefault="008140DE" w:rsidP="003F4B7C">
      <w:pPr>
        <w:spacing w:line="240" w:lineRule="auto"/>
        <w:rPr>
          <w:sz w:val="44"/>
          <w:szCs w:val="44"/>
        </w:rPr>
      </w:pPr>
      <w:r w:rsidRPr="009D70E7">
        <w:rPr>
          <w:sz w:val="44"/>
          <w:szCs w:val="44"/>
        </w:rPr>
        <w:t>Exception on Java-ohjelmointikielessä käytetty termi, joka tarkoittaa poikkeustilaa tai -tilannetta, joka voi tapahtua ohjelman suorituksen aikana. Exception voi olla esimerkiksi virheellinen syöte käyttäjältä, tiedostojärjestelmän virhe tai virheellinen käyttöliittymän toiminto. Exception ilmoittaa poikkeustilanteesta, joka voi vaikuttaa ohjelman suorituksen jatkumiseen tai lopettamiseen.</w:t>
      </w:r>
    </w:p>
    <w:p w14:paraId="5A1DA8BE" w14:textId="2862066C" w:rsid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2. Mitkä ovat kolme mainittua poikkeustyyppiä?</w:t>
      </w:r>
    </w:p>
    <w:p w14:paraId="3EDF729D" w14:textId="77777777" w:rsidR="008140DE" w:rsidRPr="009D70E7" w:rsidRDefault="008140DE" w:rsidP="003F4B7C">
      <w:pPr>
        <w:spacing w:line="240" w:lineRule="auto"/>
        <w:rPr>
          <w:sz w:val="36"/>
          <w:szCs w:val="36"/>
        </w:rPr>
      </w:pPr>
      <w:r w:rsidRPr="009D70E7">
        <w:rPr>
          <w:sz w:val="36"/>
          <w:szCs w:val="36"/>
        </w:rPr>
        <w:t>Exception on Java-ohjelmointikielessä käytetty termi, joka tarkoittaa poikkeustilaa tai -tilannetta, joka voi tapahtua ohjelman suorituksen aikana. Exception voi olla esimerkiksi virheellinen syöte käyttäjältä, tiedostojärjestelmän virhe tai virheellinen käyttöliittymän toiminto. Exception ilmoittaa poikkeustilanteesta, joka voi vaikuttaa ohjelman suorituksen jatkumiseen tai lopettamiseen.</w:t>
      </w:r>
    </w:p>
    <w:p w14:paraId="3400DF31" w14:textId="7FAA0CDD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3.</w:t>
      </w:r>
      <w:r w:rsidRPr="008140DE">
        <w:t xml:space="preserve"> </w:t>
      </w: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Avaa oheisista linkeistä ensimmäinen. Kokeile checkAge()-metodin toimintaa</w:t>
      </w:r>
    </w:p>
    <w:p w14:paraId="207F20B6" w14:textId="77777777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kuudella eri parametrilla. Mieti tarkasti mitä arvoja valitset. Tee testit yksi kerrallaan</w:t>
      </w:r>
    </w:p>
    <w:p w14:paraId="4816ABA7" w14:textId="77777777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(muut testitapaukset voivat olla kommentoituna). Raportoi tulokset</w:t>
      </w:r>
    </w:p>
    <w:p w14:paraId="1D3CD8F7" w14:textId="28C3EEBA" w:rsid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kuvaruutukaappauksin.</w:t>
      </w:r>
    </w:p>
    <w:p w14:paraId="120E7F40" w14:textId="129039F4" w:rsidR="008140DE" w:rsidRDefault="008140DE" w:rsidP="003F4B7C">
      <w:pPr>
        <w:spacing w:line="240" w:lineRule="auto"/>
      </w:pPr>
    </w:p>
    <w:p w14:paraId="620FA5DF" w14:textId="1C2C10D1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4.</w:t>
      </w: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Edelleen linkeista ensimmäinen. Siellä on taulukko myNumbers. Käy läpi kolme</w:t>
      </w:r>
    </w:p>
    <w:p w14:paraId="0D5B3ED8" w14:textId="77777777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esitettyä esimerkkiä kohdista Try it Yourself. Tee havaintoja. Muuta nyt taulukko</w:t>
      </w:r>
    </w:p>
    <w:p w14:paraId="0086AE5A" w14:textId="77777777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muotoon myStrings tarvittavin muokkauksin. Tee samat kokeilut kuin</w:t>
      </w:r>
    </w:p>
    <w:p w14:paraId="49DB69EB" w14:textId="77777777" w:rsidR="008140DE" w:rsidRP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myNumberstaulukon kanssa. Mitä havaitset? Raportoi sekä kuvaruutukaappauksin</w:t>
      </w:r>
    </w:p>
    <w:p w14:paraId="652CFA31" w14:textId="017B3132" w:rsidR="008140DE" w:rsidRDefault="008140DE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8140DE">
        <w:rPr>
          <w:rFonts w:ascii="Arial" w:hAnsi="Arial" w:cs="Arial"/>
          <w:color w:val="FF0000"/>
          <w:sz w:val="43"/>
          <w:szCs w:val="43"/>
          <w:shd w:val="clear" w:color="auto" w:fill="FFFFFF"/>
        </w:rPr>
        <w:t>että sanallisesti.</w:t>
      </w:r>
    </w:p>
    <w:p w14:paraId="1F855BC0" w14:textId="77777777" w:rsidR="008140DE" w:rsidRDefault="008140DE" w:rsidP="003F4B7C">
      <w:pPr>
        <w:spacing w:line="240" w:lineRule="auto"/>
      </w:pPr>
    </w:p>
    <w:p w14:paraId="47FC7296" w14:textId="509DACC0" w:rsidR="00921F32" w:rsidRPr="00921F32" w:rsidRDefault="00921F32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5.</w:t>
      </w: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Scanner-luokassa on metodi next(), joka palauttaa yhden tokenin esim. käyttäjän</w:t>
      </w:r>
    </w:p>
    <w:p w14:paraId="3AC4C8D2" w14:textId="77777777" w:rsidR="00921F32" w:rsidRPr="00921F32" w:rsidRDefault="00921F32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syötteestä. Tee ohjelma, joka kysyy käyttäjältä kaksi lausetta ja tulostaa niistä</w:t>
      </w:r>
    </w:p>
    <w:p w14:paraId="2A590272" w14:textId="77777777" w:rsidR="00921F32" w:rsidRPr="00921F32" w:rsidRDefault="00921F32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näytölle sen, jossa on enemmän sanoja. Jos sanoja on yhtä paljon, ohjelma tulostaa</w:t>
      </w:r>
    </w:p>
    <w:p w14:paraId="6CD06D62" w14:textId="33BFA74E" w:rsidR="00921F32" w:rsidRDefault="00921F32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921F32">
        <w:rPr>
          <w:rFonts w:ascii="Arial" w:hAnsi="Arial" w:cs="Arial"/>
          <w:color w:val="FF0000"/>
          <w:sz w:val="43"/>
          <w:szCs w:val="43"/>
          <w:shd w:val="clear" w:color="auto" w:fill="FFFFFF"/>
        </w:rPr>
        <w:t>tiedon tästä.</w:t>
      </w:r>
    </w:p>
    <w:p w14:paraId="2519360D" w14:textId="77777777" w:rsidR="00921F32" w:rsidRPr="00921F32" w:rsidRDefault="00921F32" w:rsidP="003F4B7C">
      <w:pPr>
        <w:spacing w:line="240" w:lineRule="auto"/>
      </w:pPr>
    </w:p>
    <w:p w14:paraId="20475D3B" w14:textId="5FDB4A7F" w:rsidR="00921F32" w:rsidRDefault="00921F32" w:rsidP="003F4B7C">
      <w:pPr>
        <w:spacing w:line="240" w:lineRule="auto"/>
      </w:pPr>
      <w:r w:rsidRPr="00921F32">
        <w:rPr>
          <w:noProof/>
        </w:rPr>
        <w:drawing>
          <wp:inline distT="0" distB="0" distL="0" distR="0" wp14:anchorId="7AC5C579" wp14:editId="110CB19B">
            <wp:extent cx="13082599" cy="6340814"/>
            <wp:effectExtent l="0" t="0" r="5080" b="3175"/>
            <wp:docPr id="13870607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60775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54108" cy="63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7BA1" w14:textId="452492E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6.</w:t>
      </w: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Tee metodi int laskeSeuraavatKirjaimet (String jono, char merkki, int lkm, String</w:t>
      </w:r>
    </w:p>
    <w:p w14:paraId="1ED8C8BA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aakkosto), joka palauttaa montako kertaa annettu merkki aakkosissa lkm määrän</w:t>
      </w:r>
    </w:p>
    <w:p w14:paraId="7D993725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verran seuraava merkki esiintyy merkkijonossa. Esim. jos merkki on ’a’ ja lkm = 2,</w:t>
      </w:r>
    </w:p>
    <w:p w14:paraId="79E593C1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jonosta lasketaan kirjaimen ’c’ esiintymien määrä. Aakkosto annetaan</w:t>
      </w:r>
    </w:p>
    <w:p w14:paraId="77624321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merkkijonona, esimerkiksi ”abcdefghijklmn”, joten on parametrin avulla</w:t>
      </w:r>
    </w:p>
    <w:p w14:paraId="691F8871" w14:textId="0FB6381C" w:rsidR="00921F32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kontrolloitavissa, mitä merkkejä laskennassa huomioidaan.</w:t>
      </w:r>
    </w:p>
    <w:p w14:paraId="6FC163D3" w14:textId="2B5A8480" w:rsidR="00921F32" w:rsidRDefault="003F4B7C" w:rsidP="003F4B7C">
      <w:pPr>
        <w:spacing w:line="240" w:lineRule="auto"/>
      </w:pPr>
      <w:r w:rsidRPr="003F4B7C">
        <w:rPr>
          <w:noProof/>
        </w:rPr>
        <w:drawing>
          <wp:inline distT="0" distB="0" distL="0" distR="0" wp14:anchorId="4A99E02A" wp14:editId="12EC3FF0">
            <wp:extent cx="9269276" cy="6483927"/>
            <wp:effectExtent l="0" t="0" r="8255" b="0"/>
            <wp:docPr id="20801285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28505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3229" cy="65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B32" w14:textId="42C59625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>
        <w:rPr>
          <w:rFonts w:ascii="Arial" w:hAnsi="Arial" w:cs="Arial"/>
          <w:color w:val="FF0000"/>
          <w:sz w:val="43"/>
          <w:szCs w:val="43"/>
          <w:shd w:val="clear" w:color="auto" w:fill="FFFFFF"/>
        </w:rPr>
        <w:t>7.</w:t>
      </w: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Tee metodi void muokkaa_A_alkuiset(String mjono,) joka tulostaa näytölle</w:t>
      </w:r>
    </w:p>
    <w:p w14:paraId="4CC27937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merkkijonon muokattuna siten, että A:lla tai a:lla alkavat sanat korvataan *-merkillä.</w:t>
      </w:r>
    </w:p>
    <w:p w14:paraId="5BB11AD4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Tähtien määrän tulee kasvaa sitä mukaa kun a-alkuisia esiintyy. Esim. mjono</w:t>
      </w:r>
    </w:p>
    <w:p w14:paraId="345F2DC7" w14:textId="77777777" w:rsidR="003F4B7C" w:rsidRP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”Ankka nimeltä Anselmi aloittelee uintia lammella.” tulisi muotoon *nkka nimeltä</w:t>
      </w:r>
    </w:p>
    <w:p w14:paraId="24620728" w14:textId="426C0150" w:rsidR="003F4B7C" w:rsidRDefault="003F4B7C" w:rsidP="003F4B7C">
      <w:pPr>
        <w:pStyle w:val="Otsikko1"/>
        <w:spacing w:line="240" w:lineRule="auto"/>
        <w:rPr>
          <w:rFonts w:ascii="Arial" w:hAnsi="Arial" w:cs="Arial"/>
          <w:color w:val="FF0000"/>
          <w:sz w:val="43"/>
          <w:szCs w:val="43"/>
          <w:shd w:val="clear" w:color="auto" w:fill="FFFFFF"/>
        </w:rPr>
      </w:pPr>
      <w:r w:rsidRPr="003F4B7C">
        <w:rPr>
          <w:rFonts w:ascii="Arial" w:hAnsi="Arial" w:cs="Arial"/>
          <w:color w:val="FF0000"/>
          <w:sz w:val="43"/>
          <w:szCs w:val="43"/>
          <w:shd w:val="clear" w:color="auto" w:fill="FFFFFF"/>
        </w:rPr>
        <w:t>**nselmi ***loittelee uintia lammella.”</w:t>
      </w:r>
    </w:p>
    <w:p w14:paraId="4386C5E0" w14:textId="77777777" w:rsidR="003F4B7C" w:rsidRDefault="003F4B7C" w:rsidP="003F4B7C">
      <w:pPr>
        <w:spacing w:line="240" w:lineRule="auto"/>
      </w:pPr>
    </w:p>
    <w:p w14:paraId="0CDAE0AA" w14:textId="109A0811" w:rsidR="009D70E7" w:rsidRDefault="009D70E7" w:rsidP="003F4B7C">
      <w:pPr>
        <w:spacing w:line="240" w:lineRule="auto"/>
      </w:pPr>
      <w:r w:rsidRPr="009D70E7">
        <w:drawing>
          <wp:inline distT="0" distB="0" distL="0" distR="0" wp14:anchorId="0034240F" wp14:editId="6B58098C">
            <wp:extent cx="19462291" cy="6525536"/>
            <wp:effectExtent l="0" t="0" r="6985" b="8890"/>
            <wp:docPr id="211775400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4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229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0E7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B100" w14:textId="77777777" w:rsidR="0040138E" w:rsidRDefault="0040138E" w:rsidP="00855982">
      <w:pPr>
        <w:spacing w:after="0" w:line="240" w:lineRule="auto"/>
      </w:pPr>
      <w:r>
        <w:separator/>
      </w:r>
    </w:p>
  </w:endnote>
  <w:endnote w:type="continuationSeparator" w:id="0">
    <w:p w14:paraId="0B58310F" w14:textId="77777777" w:rsidR="0040138E" w:rsidRDefault="0040138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69138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0EB8" w14:textId="77777777" w:rsidR="0040138E" w:rsidRDefault="0040138E" w:rsidP="00855982">
      <w:pPr>
        <w:spacing w:after="0" w:line="240" w:lineRule="auto"/>
      </w:pPr>
      <w:r>
        <w:separator/>
      </w:r>
    </w:p>
  </w:footnote>
  <w:footnote w:type="continuationSeparator" w:id="0">
    <w:p w14:paraId="7A1790F0" w14:textId="77777777" w:rsidR="0040138E" w:rsidRDefault="0040138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9B510E"/>
    <w:multiLevelType w:val="hybridMultilevel"/>
    <w:tmpl w:val="8B522B8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10231328">
    <w:abstractNumId w:val="14"/>
  </w:num>
  <w:num w:numId="2" w16cid:durableId="12236338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4578947">
    <w:abstractNumId w:val="14"/>
  </w:num>
  <w:num w:numId="4" w16cid:durableId="58289366">
    <w:abstractNumId w:val="14"/>
  </w:num>
  <w:num w:numId="5" w16cid:durableId="1380666942">
    <w:abstractNumId w:val="14"/>
  </w:num>
  <w:num w:numId="6" w16cid:durableId="1730349081">
    <w:abstractNumId w:val="14"/>
  </w:num>
  <w:num w:numId="7" w16cid:durableId="52241273">
    <w:abstractNumId w:val="14"/>
  </w:num>
  <w:num w:numId="8" w16cid:durableId="981272675">
    <w:abstractNumId w:val="14"/>
  </w:num>
  <w:num w:numId="9" w16cid:durableId="367031700">
    <w:abstractNumId w:val="14"/>
  </w:num>
  <w:num w:numId="10" w16cid:durableId="720179307">
    <w:abstractNumId w:val="14"/>
  </w:num>
  <w:num w:numId="11" w16cid:durableId="1797332381">
    <w:abstractNumId w:val="14"/>
  </w:num>
  <w:num w:numId="12" w16cid:durableId="11345635">
    <w:abstractNumId w:val="14"/>
  </w:num>
  <w:num w:numId="13" w16cid:durableId="889611340">
    <w:abstractNumId w:val="10"/>
  </w:num>
  <w:num w:numId="14" w16cid:durableId="1800955737">
    <w:abstractNumId w:val="18"/>
  </w:num>
  <w:num w:numId="15" w16cid:durableId="883519298">
    <w:abstractNumId w:val="11"/>
  </w:num>
  <w:num w:numId="16" w16cid:durableId="32393311">
    <w:abstractNumId w:val="12"/>
  </w:num>
  <w:num w:numId="17" w16cid:durableId="565264914">
    <w:abstractNumId w:val="9"/>
  </w:num>
  <w:num w:numId="18" w16cid:durableId="1209757790">
    <w:abstractNumId w:val="7"/>
  </w:num>
  <w:num w:numId="19" w16cid:durableId="788163302">
    <w:abstractNumId w:val="6"/>
  </w:num>
  <w:num w:numId="20" w16cid:durableId="2082673667">
    <w:abstractNumId w:val="5"/>
  </w:num>
  <w:num w:numId="21" w16cid:durableId="2006542957">
    <w:abstractNumId w:val="4"/>
  </w:num>
  <w:num w:numId="22" w16cid:durableId="1408114976">
    <w:abstractNumId w:val="8"/>
  </w:num>
  <w:num w:numId="23" w16cid:durableId="2002925618">
    <w:abstractNumId w:val="3"/>
  </w:num>
  <w:num w:numId="24" w16cid:durableId="1817527271">
    <w:abstractNumId w:val="2"/>
  </w:num>
  <w:num w:numId="25" w16cid:durableId="877012353">
    <w:abstractNumId w:val="1"/>
  </w:num>
  <w:num w:numId="26" w16cid:durableId="845360768">
    <w:abstractNumId w:val="0"/>
  </w:num>
  <w:num w:numId="27" w16cid:durableId="1222598561">
    <w:abstractNumId w:val="13"/>
  </w:num>
  <w:num w:numId="28" w16cid:durableId="2083789533">
    <w:abstractNumId w:val="15"/>
  </w:num>
  <w:num w:numId="29" w16cid:durableId="300817102">
    <w:abstractNumId w:val="17"/>
  </w:num>
  <w:num w:numId="30" w16cid:durableId="17831150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DE"/>
    <w:rsid w:val="00071960"/>
    <w:rsid w:val="001D4362"/>
    <w:rsid w:val="003F4B7C"/>
    <w:rsid w:val="0040138E"/>
    <w:rsid w:val="005810F4"/>
    <w:rsid w:val="006125BF"/>
    <w:rsid w:val="006F4F48"/>
    <w:rsid w:val="007833A7"/>
    <w:rsid w:val="008140DE"/>
    <w:rsid w:val="00855982"/>
    <w:rsid w:val="00921F32"/>
    <w:rsid w:val="009D70E7"/>
    <w:rsid w:val="00A10484"/>
    <w:rsid w:val="00E7709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1E511"/>
  <w15:chartTrackingRefBased/>
  <w15:docId w15:val="{9FD04729-56D7-4CC1-83E5-6EA9C05A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uettelokappale">
    <w:name w:val="List Paragraph"/>
    <w:basedOn w:val="Normaali"/>
    <w:uiPriority w:val="34"/>
    <w:unhideWhenUsed/>
    <w:qFormat/>
    <w:rsid w:val="0081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38</TotalTime>
  <Pages>1</Pages>
  <Words>283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Kiviperä Jouni</cp:lastModifiedBy>
  <cp:revision>3</cp:revision>
  <dcterms:created xsi:type="dcterms:W3CDTF">2023-04-17T12:17:00Z</dcterms:created>
  <dcterms:modified xsi:type="dcterms:W3CDTF">2023-04-26T11:51:00Z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