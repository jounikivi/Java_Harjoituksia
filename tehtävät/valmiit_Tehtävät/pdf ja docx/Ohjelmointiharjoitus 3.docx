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0E78" w14:textId="5C71EA76" w:rsidR="00A10484" w:rsidRDefault="009C7DF0">
      <w:pPr>
        <w:pStyle w:val="Otsikko"/>
      </w:pPr>
      <w:r w:rsidRPr="009C7DF0">
        <w:t xml:space="preserve">Ohjelmointiharjoitus </w:t>
      </w:r>
      <w:r w:rsidR="001E559B">
        <w:t>3</w:t>
      </w:r>
    </w:p>
    <w:p w14:paraId="4BC80296" w14:textId="44B7C62C" w:rsidR="00855982" w:rsidRPr="000427FD" w:rsidRDefault="000427FD" w:rsidP="009C7DF0">
      <w:pPr>
        <w:pStyle w:val="Otsikko1"/>
        <w:rPr>
          <w:caps/>
          <w:smallCaps w:val="0"/>
          <w:color w:val="FF0000"/>
        </w:rPr>
      </w:pPr>
      <w:r w:rsidRPr="000427FD">
        <w:rPr>
          <w:caps/>
          <w:smallCaps w:val="0"/>
          <w:color w:val="FF0000"/>
        </w:rPr>
        <w:t>1.  Laadi ohjelma, joka selvittää onko kahden käyttäjältä saadun luvun summa parillinen. Kaytä  ratkaisussasi  metodeja  lueLuku(),  laskeSumma()  ja onParillinen().  Mieti parametrien ja palautusarvojen tarpeellisuutta.</w:t>
      </w:r>
      <w:r w:rsidR="00444FDC" w:rsidRPr="000427FD">
        <w:rPr>
          <w:caps/>
          <w:smallCaps w:val="0"/>
          <w:color w:val="FF0000"/>
        </w:rPr>
        <w:t xml:space="preserve"> </w:t>
      </w:r>
    </w:p>
    <w:p w14:paraId="3C9D5B6C" w14:textId="193C8E75" w:rsidR="00855982" w:rsidRDefault="00855982" w:rsidP="009C7DF0"/>
    <w:p w14:paraId="1C621B39" w14:textId="6A56B159" w:rsidR="009C7DF0" w:rsidRDefault="00761C2D" w:rsidP="00855982">
      <w:r w:rsidRPr="00761C2D">
        <w:drawing>
          <wp:inline distT="0" distB="0" distL="0" distR="0" wp14:anchorId="1ADE9454" wp14:editId="3CC029A2">
            <wp:extent cx="18037834" cy="11202537"/>
            <wp:effectExtent l="0" t="0" r="2540" b="0"/>
            <wp:docPr id="122052675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6751" name="Kuva 1" descr="Kuva, joka sisältää kohteen teksti&#10;&#10;Kuvaus luotu automaattisesti"/>
                    <pic:cNvPicPr/>
                  </pic:nvPicPr>
                  <pic:blipFill>
                    <a:blip r:embed="rId10"/>
                    <a:stretch>
                      <a:fillRect/>
                    </a:stretch>
                  </pic:blipFill>
                  <pic:spPr>
                    <a:xfrm>
                      <a:off x="0" y="0"/>
                      <a:ext cx="18043911" cy="11206311"/>
                    </a:xfrm>
                    <a:prstGeom prst="rect">
                      <a:avLst/>
                    </a:prstGeom>
                  </pic:spPr>
                </pic:pic>
              </a:graphicData>
            </a:graphic>
          </wp:inline>
        </w:drawing>
      </w:r>
    </w:p>
    <w:p w14:paraId="53B7EBE9" w14:textId="236AD0AC" w:rsidR="009C7DF0" w:rsidRPr="007D06A4" w:rsidRDefault="000427FD" w:rsidP="009C7DF0">
      <w:pPr>
        <w:pStyle w:val="Otsikko1"/>
        <w:rPr>
          <w:caps/>
          <w:smallCaps w:val="0"/>
          <w:color w:val="FF0000"/>
        </w:rPr>
      </w:pPr>
      <w:r w:rsidRPr="000427FD">
        <w:rPr>
          <w:caps/>
          <w:smallCaps w:val="0"/>
          <w:color w:val="FF0000"/>
        </w:rPr>
        <w:t>2.  Laadi  ohjelma,  joka  toimii  nelilaskimena  s.e.  käyttäjältä  pyydetään  kaksi  lukua. Tämän jälkeen ohjelmasi tulostaa näytölle laskutoimitukset (+, -, * ja /).</w:t>
      </w:r>
    </w:p>
    <w:p w14:paraId="487BC0D2" w14:textId="4331CCF6" w:rsidR="009C7DF0" w:rsidRPr="00855982" w:rsidRDefault="009C7DF0" w:rsidP="00BF0A02"/>
    <w:p w14:paraId="761DA86C" w14:textId="493D8223" w:rsidR="009C7DF0" w:rsidRDefault="00761C2D" w:rsidP="00855982">
      <w:r w:rsidRPr="00761C2D">
        <w:drawing>
          <wp:inline distT="0" distB="0" distL="0" distR="0" wp14:anchorId="57B6516E" wp14:editId="1CB83818">
            <wp:extent cx="20117435" cy="6739890"/>
            <wp:effectExtent l="0" t="0" r="0" b="3810"/>
            <wp:docPr id="186573793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37932" name=""/>
                    <pic:cNvPicPr/>
                  </pic:nvPicPr>
                  <pic:blipFill>
                    <a:blip r:embed="rId11"/>
                    <a:stretch>
                      <a:fillRect/>
                    </a:stretch>
                  </pic:blipFill>
                  <pic:spPr>
                    <a:xfrm>
                      <a:off x="0" y="0"/>
                      <a:ext cx="20117435" cy="6739890"/>
                    </a:xfrm>
                    <a:prstGeom prst="rect">
                      <a:avLst/>
                    </a:prstGeom>
                  </pic:spPr>
                </pic:pic>
              </a:graphicData>
            </a:graphic>
          </wp:inline>
        </w:drawing>
      </w:r>
    </w:p>
    <w:p w14:paraId="11E60094" w14:textId="1455E481" w:rsidR="009C7DF0" w:rsidRPr="007D06A4" w:rsidRDefault="000427FD" w:rsidP="009C7DF0">
      <w:pPr>
        <w:pStyle w:val="Otsikko1"/>
        <w:rPr>
          <w:caps/>
          <w:smallCaps w:val="0"/>
          <w:color w:val="FF0000"/>
        </w:rPr>
      </w:pPr>
      <w:r w:rsidRPr="000427FD">
        <w:rPr>
          <w:caps/>
          <w:smallCaps w:val="0"/>
          <w:color w:val="FF0000"/>
        </w:rPr>
        <w:t>3.  Tee  ohjelma,  joka  kysyy  käyttäjältä  lukuja,  kunnes  hän  syöttää  luvun  -1.  Ohjelma  tulostaa  näytölle  syötettyjen  lukujen  summan.  Muokkaa  viime  viikon  tehtävää  lisäämällä siihen metodit lueLuku() ja tulosta(). Mieti tarvitseeko metodit parametreja.</w:t>
      </w:r>
    </w:p>
    <w:p w14:paraId="65A08768" w14:textId="6890C485" w:rsidR="00E95466" w:rsidRDefault="00E95466" w:rsidP="00E95466"/>
    <w:p w14:paraId="7F85DB07" w14:textId="267815A5" w:rsidR="009C7DF0" w:rsidRPr="00855982" w:rsidRDefault="00E95466" w:rsidP="00E95466">
      <w:r>
        <w:br w:type="textWrapping" w:clear="all"/>
      </w:r>
      <w:r w:rsidR="002A0EA4" w:rsidRPr="002A0EA4">
        <w:drawing>
          <wp:inline distT="0" distB="0" distL="0" distR="0" wp14:anchorId="67E32531" wp14:editId="1016C93B">
            <wp:extent cx="19490870" cy="8783276"/>
            <wp:effectExtent l="0" t="0" r="0" b="0"/>
            <wp:docPr id="1405932623"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32623" name="Kuva 1" descr="Kuva, joka sisältää kohteen teksti&#10;&#10;Kuvaus luotu automaattisesti"/>
                    <pic:cNvPicPr/>
                  </pic:nvPicPr>
                  <pic:blipFill>
                    <a:blip r:embed="rId12"/>
                    <a:stretch>
                      <a:fillRect/>
                    </a:stretch>
                  </pic:blipFill>
                  <pic:spPr>
                    <a:xfrm>
                      <a:off x="0" y="0"/>
                      <a:ext cx="19490870" cy="8783276"/>
                    </a:xfrm>
                    <a:prstGeom prst="rect">
                      <a:avLst/>
                    </a:prstGeom>
                  </pic:spPr>
                </pic:pic>
              </a:graphicData>
            </a:graphic>
          </wp:inline>
        </w:drawing>
      </w:r>
    </w:p>
    <w:p w14:paraId="1AF96707" w14:textId="7C38B257" w:rsidR="009C7DF0" w:rsidRPr="007D06A4" w:rsidRDefault="000427FD" w:rsidP="009C7DF0">
      <w:pPr>
        <w:pStyle w:val="Otsikko1"/>
        <w:rPr>
          <w:caps/>
          <w:smallCaps w:val="0"/>
          <w:color w:val="FF0000"/>
        </w:rPr>
      </w:pPr>
      <w:r w:rsidRPr="000427FD">
        <w:rPr>
          <w:caps/>
          <w:smallCaps w:val="0"/>
          <w:color w:val="FF0000"/>
        </w:rPr>
        <w:t>4.  Laadi  ohjelma,  joka  tulostaa  käyttäjältä  saaduista  neljästä  luvusta  suurimman  ja  pienimmän.</w:t>
      </w:r>
    </w:p>
    <w:p w14:paraId="4F903823" w14:textId="14D00347" w:rsidR="009C7DF0" w:rsidRPr="00855982" w:rsidRDefault="009C7DF0" w:rsidP="00E95466"/>
    <w:p w14:paraId="5EF742A8" w14:textId="3EB809BC" w:rsidR="009C7DF0" w:rsidRDefault="009C7DF0" w:rsidP="00855982"/>
    <w:p w14:paraId="4FF0E05A" w14:textId="00DBC862" w:rsidR="009C7DF0" w:rsidRPr="007D06A4" w:rsidRDefault="000427FD" w:rsidP="009C7DF0">
      <w:pPr>
        <w:pStyle w:val="Otsikko1"/>
        <w:rPr>
          <w:caps/>
          <w:smallCaps w:val="0"/>
          <w:color w:val="FF0000"/>
        </w:rPr>
      </w:pPr>
      <w:r w:rsidRPr="000427FD">
        <w:rPr>
          <w:caps/>
          <w:smallCaps w:val="0"/>
          <w:color w:val="FF0000"/>
        </w:rPr>
        <w:t>5.  Tee  ohjelma,  toimii  kuten  kivi,  paperi  ja  sakset  -peli.  Pelissä  käyttäjältä  kysytään  ensin, minkä esineen hän valitsee. Tämän jälkeen tietokone arpoo oman esineensä, joka voi tietenkin olla sama kuin pelaaja valitsi. Kivi voittaa sakset, sakset paperin ja paperi kiven. Jos tulee samat, on tasapeli ja valitaan uusiksi.</w:t>
      </w:r>
    </w:p>
    <w:p w14:paraId="30E69287" w14:textId="0B1A6FEC" w:rsidR="009C7DF0" w:rsidRPr="00855982" w:rsidRDefault="009C7DF0" w:rsidP="009A1561"/>
    <w:p w14:paraId="355A4D03" w14:textId="69105A17" w:rsidR="009C7DF0" w:rsidRDefault="009C7DF0" w:rsidP="00855982"/>
    <w:p w14:paraId="5A0BB264" w14:textId="6E92C618" w:rsidR="009C7DF0" w:rsidRPr="007D06A4" w:rsidRDefault="000427FD" w:rsidP="009C7DF0">
      <w:pPr>
        <w:pStyle w:val="Otsikko1"/>
        <w:rPr>
          <w:caps/>
          <w:smallCaps w:val="0"/>
          <w:color w:val="FF0000"/>
        </w:rPr>
      </w:pPr>
      <w:r w:rsidRPr="000427FD">
        <w:rPr>
          <w:caps/>
          <w:smallCaps w:val="0"/>
          <w:color w:val="FF0000"/>
        </w:rPr>
        <w:t>6.  Lisää edelliseen toiminto, jossa jokaisen pelikerran jälkeen ohjelma kysyy, haluaako käyttäjä jatkaa peliä vai lopettaa. Toteuta lisäämällä sopiva metodi.</w:t>
      </w:r>
    </w:p>
    <w:p w14:paraId="26BD072E" w14:textId="10445BE5" w:rsidR="009C7DF0" w:rsidRPr="00855982" w:rsidRDefault="009C7DF0" w:rsidP="00852171"/>
    <w:p w14:paraId="42915508" w14:textId="04D6F89C" w:rsidR="009C7DF0" w:rsidRPr="007D06A4" w:rsidRDefault="000427FD" w:rsidP="009C7DF0">
      <w:pPr>
        <w:pStyle w:val="Otsikko1"/>
        <w:rPr>
          <w:caps/>
          <w:smallCaps w:val="0"/>
          <w:color w:val="FF0000"/>
        </w:rPr>
      </w:pPr>
      <w:r w:rsidRPr="000427FD">
        <w:rPr>
          <w:caps/>
          <w:smallCaps w:val="0"/>
          <w:color w:val="FF0000"/>
        </w:rPr>
        <w:t>7.  Lisää  edelliseen  kirjanpito  tuloksista,  kun  pelaaja  pelaa  peliä  10  kierrosta.  Nyt  siis  käyttäjä ”pakotetaan” pelaamaan 10 kierrosta</w:t>
      </w:r>
    </w:p>
    <w:p w14:paraId="4B70A33C" w14:textId="29862BA5" w:rsidR="009C7DF0" w:rsidRDefault="009C7DF0" w:rsidP="00855982"/>
    <w:p w14:paraId="49E956BA" w14:textId="295AE5C3" w:rsidR="009C7DF0" w:rsidRPr="007D06A4" w:rsidRDefault="000427FD" w:rsidP="009C7DF0">
      <w:pPr>
        <w:pStyle w:val="Otsikko1"/>
        <w:rPr>
          <w:caps/>
          <w:smallCaps w:val="0"/>
          <w:color w:val="FF0000"/>
        </w:rPr>
      </w:pPr>
      <w:r w:rsidRPr="000427FD">
        <w:rPr>
          <w:caps/>
          <w:smallCaps w:val="0"/>
          <w:color w:val="FF0000"/>
        </w:rPr>
        <w:t>8.  Tee ohjelma, joka toimii yksinkertaisena ajastimena. Älä käytä mitään valmiita aika-luokkia. Ensin  ohjelma  kysyy  käyttäjältä  minuutit  ja  sekunnit.  Jos  sekuntimäärä  on  minuutti  tai  enemmän,  lisätään  ylimenevät  sekunnit  minuutteihin.  Jos  arvo  on  negatiivinen, tulee arvoksi nolla. Ajastimen maksimiaika on 5 min. Mikäli tämä aika täyttyy,   tulee   arvoksi   nolla.   Tee   metodit   getMinuutit()   ja   getSekunnit(),   jotka   palauttavat  ajastimessa  olevan  minuutti-  ja  sekuntimäärän  kutsujaan.  Tee  metodi  tulosta, joka tulostaa ajan muodossa 3:29</w:t>
      </w:r>
    </w:p>
    <w:p w14:paraId="07423AD7" w14:textId="1B452F69" w:rsidR="009C7DF0" w:rsidRPr="00855982" w:rsidRDefault="009C7DF0" w:rsidP="001416F3"/>
    <w:p w14:paraId="329A1459" w14:textId="7B6E8BC9" w:rsidR="009C7DF0" w:rsidRDefault="009C7DF0" w:rsidP="00855982"/>
    <w:p w14:paraId="2A55CFE3" w14:textId="467124BC" w:rsidR="009C7DF0" w:rsidRPr="007D06A4" w:rsidRDefault="000427FD" w:rsidP="009C7DF0">
      <w:pPr>
        <w:pStyle w:val="Otsikko1"/>
        <w:rPr>
          <w:caps/>
          <w:smallCaps w:val="0"/>
          <w:color w:val="FF0000"/>
        </w:rPr>
      </w:pPr>
      <w:r w:rsidRPr="000427FD">
        <w:rPr>
          <w:caps/>
          <w:smallCaps w:val="0"/>
          <w:color w:val="FF0000"/>
        </w:rPr>
        <w:t>9.  Lisää edelliseen metodit lisaaMinuutti() ja vahennaSekunti().</w:t>
      </w:r>
    </w:p>
    <w:p w14:paraId="054DE690" w14:textId="48389A26" w:rsidR="009C7DF0" w:rsidRPr="00855982" w:rsidRDefault="009C7DF0" w:rsidP="001416F3"/>
    <w:p w14:paraId="5AF58ABD" w14:textId="74CB8321" w:rsidR="009C7DF0" w:rsidRDefault="009C7DF0" w:rsidP="00855982"/>
    <w:p w14:paraId="44B82A0C" w14:textId="438E448E" w:rsidR="009C7DF0" w:rsidRPr="007D06A4" w:rsidRDefault="000427FD" w:rsidP="009C7DF0">
      <w:pPr>
        <w:pStyle w:val="Otsikko1"/>
        <w:rPr>
          <w:caps/>
          <w:smallCaps w:val="0"/>
          <w:color w:val="FF0000"/>
        </w:rPr>
      </w:pPr>
      <w:r w:rsidRPr="000427FD">
        <w:rPr>
          <w:caps/>
          <w:smallCaps w:val="0"/>
          <w:color w:val="FF0000"/>
        </w:rPr>
        <w:t>10. Lisää  edelliseen  silmukka,  joka  vähentää  ajastimen  aikaa  niin  kauan  kuin  se  onmahdollista  tulostaen  aina  ajastimen  ajan  näytölle</w:t>
      </w:r>
    </w:p>
    <w:p w14:paraId="0D2B8C10" w14:textId="3E7E76D3" w:rsidR="009C7DF0" w:rsidRPr="00855982" w:rsidRDefault="009C7DF0" w:rsidP="00444FDC"/>
    <w:p w14:paraId="3E728E96" w14:textId="6634D9DB" w:rsidR="009C7DF0" w:rsidRDefault="009C7DF0" w:rsidP="00855982"/>
    <w:p w14:paraId="519C87FD" w14:textId="5B5CDF27" w:rsidR="009C7DF0" w:rsidRPr="00855982" w:rsidRDefault="009C7DF0" w:rsidP="009C7DF0"/>
    <w:p w14:paraId="1496A21E" w14:textId="77777777" w:rsidR="009C7DF0" w:rsidRPr="00855982" w:rsidRDefault="009C7DF0" w:rsidP="00855982"/>
    <w:sectPr w:rsidR="009C7DF0" w:rsidRPr="00855982" w:rsidSect="009A1561">
      <w:footerReference w:type="default" r:id="rId13"/>
      <w:pgSz w:w="11907" w:h="16839" w:code="9"/>
      <w:pgMar w:top="1417" w:right="1134" w:bottom="1417"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5E08" w14:textId="77777777" w:rsidR="00F83A7C" w:rsidRDefault="00F83A7C" w:rsidP="00855982">
      <w:pPr>
        <w:spacing w:after="0" w:line="240" w:lineRule="auto"/>
      </w:pPr>
      <w:r>
        <w:separator/>
      </w:r>
    </w:p>
  </w:endnote>
  <w:endnote w:type="continuationSeparator" w:id="0">
    <w:p w14:paraId="1EBE07CF" w14:textId="77777777" w:rsidR="00F83A7C" w:rsidRDefault="00F83A7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C9FEDB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493C" w14:textId="77777777" w:rsidR="00F83A7C" w:rsidRDefault="00F83A7C" w:rsidP="00855982">
      <w:pPr>
        <w:spacing w:after="0" w:line="240" w:lineRule="auto"/>
      </w:pPr>
      <w:r>
        <w:separator/>
      </w:r>
    </w:p>
  </w:footnote>
  <w:footnote w:type="continuationSeparator" w:id="0">
    <w:p w14:paraId="3D2530B1" w14:textId="77777777" w:rsidR="00F83A7C" w:rsidRDefault="00F83A7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A126EA"/>
    <w:multiLevelType w:val="hybridMultilevel"/>
    <w:tmpl w:val="A608EE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08703598">
    <w:abstractNumId w:val="14"/>
  </w:num>
  <w:num w:numId="2" w16cid:durableId="11750736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885603">
    <w:abstractNumId w:val="14"/>
  </w:num>
  <w:num w:numId="4" w16cid:durableId="968900705">
    <w:abstractNumId w:val="14"/>
  </w:num>
  <w:num w:numId="5" w16cid:durableId="148641451">
    <w:abstractNumId w:val="14"/>
  </w:num>
  <w:num w:numId="6" w16cid:durableId="1058672027">
    <w:abstractNumId w:val="14"/>
  </w:num>
  <w:num w:numId="7" w16cid:durableId="1464350739">
    <w:abstractNumId w:val="14"/>
  </w:num>
  <w:num w:numId="8" w16cid:durableId="1774666858">
    <w:abstractNumId w:val="14"/>
  </w:num>
  <w:num w:numId="9" w16cid:durableId="24600443">
    <w:abstractNumId w:val="14"/>
  </w:num>
  <w:num w:numId="10" w16cid:durableId="74714543">
    <w:abstractNumId w:val="14"/>
  </w:num>
  <w:num w:numId="11" w16cid:durableId="624316448">
    <w:abstractNumId w:val="14"/>
  </w:num>
  <w:num w:numId="12" w16cid:durableId="1540390797">
    <w:abstractNumId w:val="14"/>
  </w:num>
  <w:num w:numId="13" w16cid:durableId="928124638">
    <w:abstractNumId w:val="10"/>
  </w:num>
  <w:num w:numId="14" w16cid:durableId="748234488">
    <w:abstractNumId w:val="17"/>
  </w:num>
  <w:num w:numId="15" w16cid:durableId="1546602195">
    <w:abstractNumId w:val="11"/>
  </w:num>
  <w:num w:numId="16" w16cid:durableId="1569417338">
    <w:abstractNumId w:val="12"/>
  </w:num>
  <w:num w:numId="17" w16cid:durableId="1336028536">
    <w:abstractNumId w:val="9"/>
  </w:num>
  <w:num w:numId="18" w16cid:durableId="215244559">
    <w:abstractNumId w:val="7"/>
  </w:num>
  <w:num w:numId="19" w16cid:durableId="914707800">
    <w:abstractNumId w:val="6"/>
  </w:num>
  <w:num w:numId="20" w16cid:durableId="122191505">
    <w:abstractNumId w:val="5"/>
  </w:num>
  <w:num w:numId="21" w16cid:durableId="422411533">
    <w:abstractNumId w:val="4"/>
  </w:num>
  <w:num w:numId="22" w16cid:durableId="678897939">
    <w:abstractNumId w:val="8"/>
  </w:num>
  <w:num w:numId="23" w16cid:durableId="1541548296">
    <w:abstractNumId w:val="3"/>
  </w:num>
  <w:num w:numId="24" w16cid:durableId="2022199345">
    <w:abstractNumId w:val="2"/>
  </w:num>
  <w:num w:numId="25" w16cid:durableId="1950158846">
    <w:abstractNumId w:val="1"/>
  </w:num>
  <w:num w:numId="26" w16cid:durableId="874544391">
    <w:abstractNumId w:val="0"/>
  </w:num>
  <w:num w:numId="27" w16cid:durableId="1041399628">
    <w:abstractNumId w:val="13"/>
  </w:num>
  <w:num w:numId="28" w16cid:durableId="1268345526">
    <w:abstractNumId w:val="15"/>
  </w:num>
  <w:num w:numId="29" w16cid:durableId="203371987">
    <w:abstractNumId w:val="16"/>
  </w:num>
  <w:num w:numId="30" w16cid:durableId="1960381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F0"/>
    <w:rsid w:val="000131A7"/>
    <w:rsid w:val="000427FD"/>
    <w:rsid w:val="00071960"/>
    <w:rsid w:val="001416F3"/>
    <w:rsid w:val="001D4362"/>
    <w:rsid w:val="001E559B"/>
    <w:rsid w:val="002A0EA4"/>
    <w:rsid w:val="00444FDC"/>
    <w:rsid w:val="00742526"/>
    <w:rsid w:val="00761C2D"/>
    <w:rsid w:val="007833A7"/>
    <w:rsid w:val="007D06A4"/>
    <w:rsid w:val="00852171"/>
    <w:rsid w:val="00855982"/>
    <w:rsid w:val="009A1561"/>
    <w:rsid w:val="009C7DF0"/>
    <w:rsid w:val="009F785C"/>
    <w:rsid w:val="00A10484"/>
    <w:rsid w:val="00BF0A02"/>
    <w:rsid w:val="00C83E31"/>
    <w:rsid w:val="00E77097"/>
    <w:rsid w:val="00E95466"/>
    <w:rsid w:val="00F83A7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3CE7"/>
  <w15:chartTrackingRefBased/>
  <w15:docId w15:val="{27837355-2528-405E-92F5-1D76259A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semiHidden/>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7032">
      <w:bodyDiv w:val="1"/>
      <w:marLeft w:val="0"/>
      <w:marRight w:val="0"/>
      <w:marTop w:val="0"/>
      <w:marBottom w:val="0"/>
      <w:divBdr>
        <w:top w:val="none" w:sz="0" w:space="0" w:color="auto"/>
        <w:left w:val="none" w:sz="0" w:space="0" w:color="auto"/>
        <w:bottom w:val="none" w:sz="0" w:space="0" w:color="auto"/>
        <w:right w:val="none" w:sz="0" w:space="0" w:color="auto"/>
      </w:divBdr>
      <w:divsChild>
        <w:div w:id="313679859">
          <w:marLeft w:val="0"/>
          <w:marRight w:val="0"/>
          <w:marTop w:val="15"/>
          <w:marBottom w:val="0"/>
          <w:divBdr>
            <w:top w:val="single" w:sz="48" w:space="0" w:color="auto"/>
            <w:left w:val="single" w:sz="48" w:space="0" w:color="auto"/>
            <w:bottom w:val="single" w:sz="48" w:space="0" w:color="auto"/>
            <w:right w:val="single" w:sz="48" w:space="0" w:color="auto"/>
          </w:divBdr>
          <w:divsChild>
            <w:div w:id="12083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6593">
      <w:bodyDiv w:val="1"/>
      <w:marLeft w:val="0"/>
      <w:marRight w:val="0"/>
      <w:marTop w:val="0"/>
      <w:marBottom w:val="0"/>
      <w:divBdr>
        <w:top w:val="none" w:sz="0" w:space="0" w:color="auto"/>
        <w:left w:val="none" w:sz="0" w:space="0" w:color="auto"/>
        <w:bottom w:val="none" w:sz="0" w:space="0" w:color="auto"/>
        <w:right w:val="none" w:sz="0" w:space="0" w:color="auto"/>
      </w:divBdr>
      <w:divsChild>
        <w:div w:id="1453939366">
          <w:marLeft w:val="0"/>
          <w:marRight w:val="0"/>
          <w:marTop w:val="15"/>
          <w:marBottom w:val="0"/>
          <w:divBdr>
            <w:top w:val="single" w:sz="48" w:space="0" w:color="auto"/>
            <w:left w:val="single" w:sz="48" w:space="0" w:color="auto"/>
            <w:bottom w:val="single" w:sz="48" w:space="0" w:color="auto"/>
            <w:right w:val="single" w:sz="48" w:space="0" w:color="auto"/>
          </w:divBdr>
          <w:divsChild>
            <w:div w:id="4043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8475">
      <w:bodyDiv w:val="1"/>
      <w:marLeft w:val="0"/>
      <w:marRight w:val="0"/>
      <w:marTop w:val="0"/>
      <w:marBottom w:val="0"/>
      <w:divBdr>
        <w:top w:val="none" w:sz="0" w:space="0" w:color="auto"/>
        <w:left w:val="none" w:sz="0" w:space="0" w:color="auto"/>
        <w:bottom w:val="none" w:sz="0" w:space="0" w:color="auto"/>
        <w:right w:val="none" w:sz="0" w:space="0" w:color="auto"/>
      </w:divBdr>
      <w:divsChild>
        <w:div w:id="1682852078">
          <w:marLeft w:val="0"/>
          <w:marRight w:val="0"/>
          <w:marTop w:val="15"/>
          <w:marBottom w:val="0"/>
          <w:divBdr>
            <w:top w:val="single" w:sz="48" w:space="0" w:color="auto"/>
            <w:left w:val="single" w:sz="48" w:space="0" w:color="auto"/>
            <w:bottom w:val="single" w:sz="48" w:space="0" w:color="auto"/>
            <w:right w:val="single" w:sz="48" w:space="0" w:color="auto"/>
          </w:divBdr>
          <w:divsChild>
            <w:div w:id="854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35</TotalTime>
  <Pages>1</Pages>
  <Words>247</Words>
  <Characters>2009</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5</cp:revision>
  <cp:lastPrinted>2023-04-06T07:36:00Z</cp:lastPrinted>
  <dcterms:created xsi:type="dcterms:W3CDTF">2023-04-06T07:51:00Z</dcterms:created>
  <dcterms:modified xsi:type="dcterms:W3CDTF">2023-04-06T08:27:00Z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