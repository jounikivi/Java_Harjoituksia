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E7F3" w14:textId="1B69C46B" w:rsidR="00A10484" w:rsidRDefault="004D34C0">
      <w:pPr>
        <w:pStyle w:val="Otsikko"/>
      </w:pPr>
      <w:r w:rsidRPr="004D34C0">
        <w:t xml:space="preserve">Ohjelmointiharjoitus </w:t>
      </w:r>
      <w:r w:rsidR="000844FF">
        <w:t>9</w:t>
      </w:r>
    </w:p>
    <w:p w14:paraId="36C20588" w14:textId="09396736" w:rsidR="00855982" w:rsidRPr="004D34C0" w:rsidRDefault="00A26C9D" w:rsidP="00855982">
      <w:pPr>
        <w:pStyle w:val="Otsikko1"/>
        <w:rPr>
          <w:color w:val="FF0000"/>
        </w:rPr>
      </w:pPr>
      <w:r w:rsidRPr="00A26C9D">
        <w:rPr>
          <w:color w:val="FF0000"/>
        </w:rPr>
        <w:t xml:space="preserve">1. Luo </w:t>
      </w:r>
      <w:proofErr w:type="spellStart"/>
      <w:r w:rsidRPr="00A26C9D">
        <w:rPr>
          <w:color w:val="FF0000"/>
        </w:rPr>
        <w:t>Eclipseen</w:t>
      </w:r>
      <w:proofErr w:type="spellEnd"/>
      <w:r w:rsidRPr="00A26C9D">
        <w:rPr>
          <w:color w:val="FF0000"/>
        </w:rPr>
        <w:t xml:space="preserve"> projekti, lisää sinne luokka ja kirjoita oheinen koodi. Mitä koodi tekee? Analysoi ohjelman toiminta lause lauseelta.</w:t>
      </w:r>
    </w:p>
    <w:p w14:paraId="340FB6A7" w14:textId="540F889B" w:rsidR="00855982" w:rsidRDefault="00855982" w:rsidP="004D34C0"/>
    <w:p w14:paraId="30C3EC55" w14:textId="0B4918F4" w:rsidR="00AA3F6E" w:rsidRDefault="00AA3F6E" w:rsidP="004D34C0"/>
    <w:p w14:paraId="7377F2C6" w14:textId="73681E5A" w:rsidR="004D34C0" w:rsidRPr="004D34C0" w:rsidRDefault="00A26C9D" w:rsidP="004D34C0">
      <w:pPr>
        <w:pStyle w:val="Otsikko1"/>
        <w:rPr>
          <w:color w:val="FF0000"/>
        </w:rPr>
      </w:pPr>
      <w:r w:rsidRPr="00A26C9D">
        <w:rPr>
          <w:color w:val="FF0000"/>
        </w:rPr>
        <w:t xml:space="preserve">2. Korvaa edellisen tehtävän </w:t>
      </w:r>
      <w:proofErr w:type="spellStart"/>
      <w:r w:rsidRPr="00A26C9D">
        <w:rPr>
          <w:color w:val="FF0000"/>
        </w:rPr>
        <w:t>while</w:t>
      </w:r>
      <w:proofErr w:type="spellEnd"/>
      <w:r w:rsidRPr="00A26C9D">
        <w:rPr>
          <w:color w:val="FF0000"/>
        </w:rPr>
        <w:t>-rakenne for-rakenteella. Ohjelman toiminnan tulee säilyä ennallaan. Analysoi ohjelman toiminta lause lauseelta.</w:t>
      </w:r>
    </w:p>
    <w:p w14:paraId="6716DF0D" w14:textId="72F8970B" w:rsidR="004D34C0" w:rsidRDefault="004D34C0" w:rsidP="004D34C0"/>
    <w:p w14:paraId="616F9EB8" w14:textId="0E4F105A" w:rsidR="00AA3F6E" w:rsidRDefault="00AA3F6E" w:rsidP="004D34C0"/>
    <w:p w14:paraId="78D5C0AF" w14:textId="5CE6C9C5" w:rsidR="004D34C0" w:rsidRPr="004D34C0" w:rsidRDefault="00A26C9D" w:rsidP="004D34C0">
      <w:pPr>
        <w:pStyle w:val="Otsikko1"/>
        <w:rPr>
          <w:color w:val="FF0000"/>
        </w:rPr>
      </w:pPr>
      <w:r w:rsidRPr="00A26C9D">
        <w:rPr>
          <w:color w:val="FF0000"/>
        </w:rPr>
        <w:t xml:space="preserve">3. Korvaa edellisen tehtävän 1 </w:t>
      </w:r>
      <w:proofErr w:type="spellStart"/>
      <w:r w:rsidRPr="00A26C9D">
        <w:rPr>
          <w:color w:val="FF0000"/>
        </w:rPr>
        <w:t>while</w:t>
      </w:r>
      <w:proofErr w:type="spellEnd"/>
      <w:r w:rsidRPr="00A26C9D">
        <w:rPr>
          <w:color w:val="FF0000"/>
        </w:rPr>
        <w:t xml:space="preserve">-rakenne </w:t>
      </w:r>
      <w:proofErr w:type="spellStart"/>
      <w:r w:rsidRPr="00A26C9D">
        <w:rPr>
          <w:color w:val="FF0000"/>
        </w:rPr>
        <w:t>do</w:t>
      </w:r>
      <w:proofErr w:type="spellEnd"/>
      <w:r w:rsidRPr="00A26C9D">
        <w:rPr>
          <w:color w:val="FF0000"/>
        </w:rPr>
        <w:t xml:space="preserve"> </w:t>
      </w:r>
      <w:proofErr w:type="spellStart"/>
      <w:r w:rsidRPr="00A26C9D">
        <w:rPr>
          <w:color w:val="FF0000"/>
        </w:rPr>
        <w:t>while</w:t>
      </w:r>
      <w:proofErr w:type="spellEnd"/>
      <w:r w:rsidRPr="00A26C9D">
        <w:rPr>
          <w:color w:val="FF0000"/>
        </w:rPr>
        <w:t>-rakenteella. Ohjelman toiminnan tulee säilyä ennallaan. Analysoi ohjelman toiminta lause lauseelta.</w:t>
      </w:r>
    </w:p>
    <w:p w14:paraId="638823E4" w14:textId="45C7810C" w:rsidR="004D34C0" w:rsidRDefault="004D34C0" w:rsidP="004D34C0"/>
    <w:p w14:paraId="67A30EAB" w14:textId="0A32F9A8" w:rsidR="00E64809" w:rsidRDefault="00E64809" w:rsidP="004D34C0"/>
    <w:p w14:paraId="6CCF765A" w14:textId="3888CC76" w:rsidR="005A4478" w:rsidRPr="004D34C0" w:rsidRDefault="005A4478" w:rsidP="005A4478">
      <w:pPr>
        <w:pStyle w:val="Otsikko1"/>
        <w:rPr>
          <w:color w:val="FF0000"/>
        </w:rPr>
      </w:pPr>
      <w:r w:rsidRPr="005A4478">
        <w:rPr>
          <w:color w:val="FF0000"/>
        </w:rPr>
        <w:t xml:space="preserve">4. </w:t>
      </w:r>
    </w:p>
    <w:p w14:paraId="3FA30A50" w14:textId="77777777" w:rsidR="005A4478" w:rsidRDefault="005A4478" w:rsidP="004D34C0"/>
    <w:p w14:paraId="394EED53" w14:textId="60A054E8" w:rsidR="005A4478" w:rsidRDefault="005A4478" w:rsidP="004D34C0"/>
    <w:p w14:paraId="3EB1F74D" w14:textId="40390BC9" w:rsidR="001D21DD" w:rsidRDefault="00A26C9D" w:rsidP="001D21DD">
      <w:pPr>
        <w:pStyle w:val="Otsikko1"/>
        <w:rPr>
          <w:color w:val="FF0000"/>
        </w:rPr>
      </w:pPr>
      <w:r w:rsidRPr="00A26C9D">
        <w:rPr>
          <w:color w:val="FF0000"/>
        </w:rPr>
        <w:t>5. Ohessa on koodia, jossa on turhaa toistoa. Muokkaa koodi oleellisesti lyhyempään muotoon toiminnan muuttumatta. Mitä ohjelma tekee?</w:t>
      </w:r>
    </w:p>
    <w:p w14:paraId="388C1407" w14:textId="77777777" w:rsidR="001D21DD" w:rsidRDefault="001D21DD" w:rsidP="001D21DD"/>
    <w:p w14:paraId="55D3276E" w14:textId="01E62EF0" w:rsidR="001D21DD" w:rsidRPr="001D21DD" w:rsidRDefault="001D21DD" w:rsidP="001D21DD"/>
    <w:p w14:paraId="4C691811" w14:textId="5BFA2CF1" w:rsidR="001D21DD" w:rsidRPr="004D34C0" w:rsidRDefault="00A26C9D" w:rsidP="001D21DD">
      <w:pPr>
        <w:pStyle w:val="Otsikko1"/>
        <w:rPr>
          <w:color w:val="FF0000"/>
        </w:rPr>
      </w:pPr>
      <w:r w:rsidRPr="00A26C9D">
        <w:rPr>
          <w:color w:val="FF0000"/>
        </w:rPr>
        <w:t xml:space="preserve">6. Tunnilla käytiin läpi esimerkki Tervehdi, jossa käytettiin </w:t>
      </w:r>
      <w:proofErr w:type="spellStart"/>
      <w:r w:rsidRPr="00A26C9D">
        <w:rPr>
          <w:color w:val="FF0000"/>
        </w:rPr>
        <w:t>switch</w:t>
      </w:r>
      <w:proofErr w:type="spellEnd"/>
      <w:r w:rsidRPr="00A26C9D">
        <w:rPr>
          <w:color w:val="FF0000"/>
        </w:rPr>
        <w:t xml:space="preserve">-rakennetta. Tee vastaava ohjelma </w:t>
      </w:r>
      <w:proofErr w:type="spellStart"/>
      <w:r w:rsidRPr="00A26C9D">
        <w:rPr>
          <w:color w:val="FF0000"/>
        </w:rPr>
        <w:t>if</w:t>
      </w:r>
      <w:proofErr w:type="spellEnd"/>
      <w:r w:rsidRPr="00A26C9D">
        <w:rPr>
          <w:color w:val="FF0000"/>
        </w:rPr>
        <w:t>-lauseella.</w:t>
      </w:r>
    </w:p>
    <w:p w14:paraId="6A46F1AA" w14:textId="77777777" w:rsidR="001D21DD" w:rsidRDefault="001D21DD" w:rsidP="004D34C0"/>
    <w:p w14:paraId="5435A973" w14:textId="76A35AD1" w:rsidR="001D21DD" w:rsidRDefault="001D21DD" w:rsidP="004D34C0"/>
    <w:p w14:paraId="45BB73D4" w14:textId="5988C614" w:rsidR="001D21DD" w:rsidRPr="004D34C0" w:rsidRDefault="00A26C9D" w:rsidP="001D21DD">
      <w:pPr>
        <w:pStyle w:val="Otsikko1"/>
        <w:rPr>
          <w:color w:val="FF0000"/>
        </w:rPr>
      </w:pPr>
      <w:r w:rsidRPr="00A26C9D">
        <w:rPr>
          <w:color w:val="FF0000"/>
        </w:rPr>
        <w:t xml:space="preserve">7. Math-luokassa on luokkakohtainen metodi </w:t>
      </w:r>
      <w:proofErr w:type="spellStart"/>
      <w:r w:rsidRPr="00A26C9D">
        <w:rPr>
          <w:color w:val="FF0000"/>
        </w:rPr>
        <w:t>double</w:t>
      </w:r>
      <w:proofErr w:type="spellEnd"/>
      <w:r w:rsidRPr="00A26C9D">
        <w:rPr>
          <w:color w:val="FF0000"/>
        </w:rPr>
        <w:t xml:space="preserve"> random(), joka palauttaa satunnaisen reaaliluvun, joka on nolla tai suurempi, mutta pienempi kuin yksi. Tee ohjelma, joka tulostaa näytölle satunnaisen kokonaisluvun suljetulta väliltä 0-100. Käytä metodeja.</w:t>
      </w:r>
    </w:p>
    <w:p w14:paraId="3B584E2A" w14:textId="77777777" w:rsidR="001D21DD" w:rsidRDefault="001D21DD" w:rsidP="004D34C0"/>
    <w:p w14:paraId="1D4DA713" w14:textId="73DFF584" w:rsidR="001D21DD" w:rsidRDefault="001D21DD" w:rsidP="004D34C0"/>
    <w:p w14:paraId="0CB2C76C" w14:textId="789B7565" w:rsidR="001D21DD" w:rsidRPr="004D34C0" w:rsidRDefault="00A26C9D" w:rsidP="001D21DD">
      <w:pPr>
        <w:pStyle w:val="Otsikko1"/>
        <w:rPr>
          <w:color w:val="FF0000"/>
        </w:rPr>
      </w:pPr>
      <w:r w:rsidRPr="00A26C9D">
        <w:rPr>
          <w:color w:val="FF0000"/>
        </w:rPr>
        <w:t xml:space="preserve">8. Lisää edelliseen ohjelmaan osio, jossa satunnaislukuja tuotetaan 120 kappaletta. Miten satunnaisluvut jakautuvat väleille 0-25, 26-50, 51-75, 76-100? Voisiko tässä käyttää </w:t>
      </w:r>
      <w:proofErr w:type="spellStart"/>
      <w:r w:rsidRPr="00A26C9D">
        <w:rPr>
          <w:color w:val="FF0000"/>
        </w:rPr>
        <w:t>switchiä</w:t>
      </w:r>
      <w:proofErr w:type="spellEnd"/>
      <w:r w:rsidRPr="00A26C9D">
        <w:rPr>
          <w:color w:val="FF0000"/>
        </w:rPr>
        <w:t>? Bonushaaste: Käytä tehtävässä kaksiulotteista taulukkoa, ihan vaan harjoituksen vuoksi (joutunet vähän säätämään).</w:t>
      </w:r>
    </w:p>
    <w:p w14:paraId="0BE2891D" w14:textId="77777777" w:rsidR="001D21DD" w:rsidRDefault="001D21DD" w:rsidP="004D34C0"/>
    <w:p w14:paraId="32979D2C" w14:textId="71DAC7F4" w:rsidR="00AC0429" w:rsidRPr="00AC0429" w:rsidRDefault="00AC0429" w:rsidP="00AC0429"/>
    <w:p w14:paraId="0C468EB5" w14:textId="0657B126" w:rsidR="001D21DD" w:rsidRPr="004D34C0" w:rsidRDefault="00A26C9D" w:rsidP="00AC0429">
      <w:pPr>
        <w:pStyle w:val="Otsikko1"/>
        <w:rPr>
          <w:color w:val="FF0000"/>
        </w:rPr>
      </w:pPr>
      <w:r w:rsidRPr="00A26C9D">
        <w:rPr>
          <w:color w:val="FF0000"/>
        </w:rPr>
        <w:t>9. For-lauseesta on myös lyhyempi muoto. Mitä seuraava ohjelman osa tekee? Tee myös vastaava esimerkki, jossa on arvot 14.90, 129 ja 49.90.</w:t>
      </w:r>
    </w:p>
    <w:p w14:paraId="2F91ED3A" w14:textId="77777777" w:rsidR="001D21DD" w:rsidRDefault="001D21DD" w:rsidP="004D34C0"/>
    <w:p w14:paraId="1C57BA1A" w14:textId="7135D758" w:rsidR="00AC0429" w:rsidRDefault="00AC0429" w:rsidP="004D34C0"/>
    <w:p w14:paraId="62BFD0A1" w14:textId="0334872C" w:rsidR="00AC0429" w:rsidRPr="004D34C0" w:rsidRDefault="00A26C9D" w:rsidP="00AC0429">
      <w:pPr>
        <w:pStyle w:val="Otsikko1"/>
        <w:rPr>
          <w:color w:val="FF0000"/>
        </w:rPr>
      </w:pPr>
      <w:r w:rsidRPr="00A26C9D">
        <w:rPr>
          <w:color w:val="FF0000"/>
        </w:rPr>
        <w:t>10. Sovella edellistä laskemalla tähän mennessä tekemiesi kotitehtävien määrä (</w:t>
      </w:r>
      <w:proofErr w:type="spellStart"/>
      <w:r w:rsidRPr="00A26C9D">
        <w:rPr>
          <w:color w:val="FF0000"/>
        </w:rPr>
        <w:t>int</w:t>
      </w:r>
      <w:proofErr w:type="spellEnd"/>
      <w:r w:rsidRPr="00A26C9D">
        <w:rPr>
          <w:color w:val="FF0000"/>
        </w:rPr>
        <w:t>) ja prosenttiosuus. Tehtävien kokonaismäärä on ollut 10 / kierros.</w:t>
      </w:r>
      <w:r w:rsidR="00AC0429" w:rsidRPr="00AC0429">
        <w:rPr>
          <w:color w:val="FF0000"/>
        </w:rPr>
        <w:t xml:space="preserve"> </w:t>
      </w:r>
    </w:p>
    <w:p w14:paraId="75EEBC6E" w14:textId="77777777" w:rsidR="00AC0429" w:rsidRDefault="00AC0429" w:rsidP="004D34C0"/>
    <w:p w14:paraId="1EAA816D" w14:textId="399346FA" w:rsidR="00AA6FAC" w:rsidRDefault="00AA6FAC" w:rsidP="004D34C0"/>
    <w:p w14:paraId="737E43C4" w14:textId="77777777" w:rsidR="00AA6FAC" w:rsidRDefault="00AA6FAC" w:rsidP="004D34C0"/>
    <w:p w14:paraId="0A50302F" w14:textId="56B83F3A" w:rsidR="00AC0429" w:rsidRPr="00855982" w:rsidRDefault="00AC0429" w:rsidP="004D34C0"/>
    <w:sectPr w:rsidR="00AC0429" w:rsidRPr="00855982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7C45" w14:textId="77777777" w:rsidR="002154A7" w:rsidRDefault="002154A7" w:rsidP="00855982">
      <w:pPr>
        <w:spacing w:after="0" w:line="240" w:lineRule="auto"/>
      </w:pPr>
      <w:r>
        <w:separator/>
      </w:r>
    </w:p>
  </w:endnote>
  <w:endnote w:type="continuationSeparator" w:id="0">
    <w:p w14:paraId="35FC1651" w14:textId="77777777" w:rsidR="002154A7" w:rsidRDefault="002154A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385A6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330D" w14:textId="77777777" w:rsidR="002154A7" w:rsidRDefault="002154A7" w:rsidP="00855982">
      <w:pPr>
        <w:spacing w:after="0" w:line="240" w:lineRule="auto"/>
      </w:pPr>
      <w:r>
        <w:separator/>
      </w:r>
    </w:p>
  </w:footnote>
  <w:footnote w:type="continuationSeparator" w:id="0">
    <w:p w14:paraId="1A4DA4E5" w14:textId="77777777" w:rsidR="002154A7" w:rsidRDefault="002154A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28992">
    <w:abstractNumId w:val="14"/>
  </w:num>
  <w:num w:numId="2" w16cid:durableId="1558856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5069358">
    <w:abstractNumId w:val="14"/>
  </w:num>
  <w:num w:numId="4" w16cid:durableId="1200706429">
    <w:abstractNumId w:val="14"/>
  </w:num>
  <w:num w:numId="5" w16cid:durableId="1317342583">
    <w:abstractNumId w:val="14"/>
  </w:num>
  <w:num w:numId="6" w16cid:durableId="164588838">
    <w:abstractNumId w:val="14"/>
  </w:num>
  <w:num w:numId="7" w16cid:durableId="513496605">
    <w:abstractNumId w:val="14"/>
  </w:num>
  <w:num w:numId="8" w16cid:durableId="1780028806">
    <w:abstractNumId w:val="14"/>
  </w:num>
  <w:num w:numId="9" w16cid:durableId="743526899">
    <w:abstractNumId w:val="14"/>
  </w:num>
  <w:num w:numId="10" w16cid:durableId="917712885">
    <w:abstractNumId w:val="14"/>
  </w:num>
  <w:num w:numId="11" w16cid:durableId="1176730790">
    <w:abstractNumId w:val="14"/>
  </w:num>
  <w:num w:numId="12" w16cid:durableId="1828671383">
    <w:abstractNumId w:val="14"/>
  </w:num>
  <w:num w:numId="13" w16cid:durableId="372463531">
    <w:abstractNumId w:val="10"/>
  </w:num>
  <w:num w:numId="14" w16cid:durableId="247231646">
    <w:abstractNumId w:val="17"/>
  </w:num>
  <w:num w:numId="15" w16cid:durableId="1361321744">
    <w:abstractNumId w:val="11"/>
  </w:num>
  <w:num w:numId="16" w16cid:durableId="1797289718">
    <w:abstractNumId w:val="12"/>
  </w:num>
  <w:num w:numId="17" w16cid:durableId="1528786566">
    <w:abstractNumId w:val="9"/>
  </w:num>
  <w:num w:numId="18" w16cid:durableId="152185662">
    <w:abstractNumId w:val="7"/>
  </w:num>
  <w:num w:numId="19" w16cid:durableId="581062845">
    <w:abstractNumId w:val="6"/>
  </w:num>
  <w:num w:numId="20" w16cid:durableId="1971983073">
    <w:abstractNumId w:val="5"/>
  </w:num>
  <w:num w:numId="21" w16cid:durableId="308830579">
    <w:abstractNumId w:val="4"/>
  </w:num>
  <w:num w:numId="22" w16cid:durableId="729114319">
    <w:abstractNumId w:val="8"/>
  </w:num>
  <w:num w:numId="23" w16cid:durableId="1524587405">
    <w:abstractNumId w:val="3"/>
  </w:num>
  <w:num w:numId="24" w16cid:durableId="2088377918">
    <w:abstractNumId w:val="2"/>
  </w:num>
  <w:num w:numId="25" w16cid:durableId="1068917440">
    <w:abstractNumId w:val="1"/>
  </w:num>
  <w:num w:numId="26" w16cid:durableId="891617934">
    <w:abstractNumId w:val="0"/>
  </w:num>
  <w:num w:numId="27" w16cid:durableId="719864663">
    <w:abstractNumId w:val="13"/>
  </w:num>
  <w:num w:numId="28" w16cid:durableId="1747533969">
    <w:abstractNumId w:val="15"/>
  </w:num>
  <w:num w:numId="29" w16cid:durableId="8235427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0"/>
    <w:rsid w:val="000265DE"/>
    <w:rsid w:val="00071960"/>
    <w:rsid w:val="000844FF"/>
    <w:rsid w:val="001D21DD"/>
    <w:rsid w:val="001D36BE"/>
    <w:rsid w:val="001D4362"/>
    <w:rsid w:val="002154A7"/>
    <w:rsid w:val="0030040B"/>
    <w:rsid w:val="004D34C0"/>
    <w:rsid w:val="005A4478"/>
    <w:rsid w:val="007833A7"/>
    <w:rsid w:val="007A1CE8"/>
    <w:rsid w:val="00855982"/>
    <w:rsid w:val="008621CA"/>
    <w:rsid w:val="008C217C"/>
    <w:rsid w:val="00A10484"/>
    <w:rsid w:val="00A26C9D"/>
    <w:rsid w:val="00AA3F6E"/>
    <w:rsid w:val="00AA6FAC"/>
    <w:rsid w:val="00AC0429"/>
    <w:rsid w:val="00DC7D23"/>
    <w:rsid w:val="00DE0CBD"/>
    <w:rsid w:val="00E64809"/>
    <w:rsid w:val="00E7709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C684D"/>
  <w15:chartTrackingRefBased/>
  <w15:docId w15:val="{47C3327B-9ADF-4587-A3E5-FFAE514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10</TotalTime>
  <Pages>1</Pages>
  <Words>174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3</cp:revision>
  <dcterms:created xsi:type="dcterms:W3CDTF">2023-04-11T05:34:00Z</dcterms:created>
  <dcterms:modified xsi:type="dcterms:W3CDTF">2023-04-11T05:43:00Z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